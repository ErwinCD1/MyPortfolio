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E26" w:rsidRDefault="002C6C81" w:rsidP="00E76932">
      <w:pPr>
        <w:jc w:val="both"/>
        <w:sectPr w:rsidR="00F93E26" w:rsidSect="00F93E26">
          <w:footerReference w:type="default" r:id="rId10"/>
          <w:pgSz w:w="11900" w:h="16840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6C687DC" wp14:editId="5956C4EF">
                <wp:simplePos x="0" y="0"/>
                <wp:positionH relativeFrom="page">
                  <wp:posOffset>1765783</wp:posOffset>
                </wp:positionH>
                <wp:positionV relativeFrom="paragraph">
                  <wp:posOffset>558</wp:posOffset>
                </wp:positionV>
                <wp:extent cx="5790565" cy="462280"/>
                <wp:effectExtent l="0" t="0" r="635" b="0"/>
                <wp:wrapThrough wrapText="bothSides">
                  <wp:wrapPolygon edited="0">
                    <wp:start x="0" y="0"/>
                    <wp:lineTo x="0" y="20473"/>
                    <wp:lineTo x="21531" y="20473"/>
                    <wp:lineTo x="21531" y="0"/>
                    <wp:lineTo x="0" y="0"/>
                  </wp:wrapPolygon>
                </wp:wrapThrough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5" cy="462280"/>
                        </a:xfrm>
                        <a:prstGeom prst="rect">
                          <a:avLst/>
                        </a:prstGeom>
                        <a:solidFill>
                          <a:srgbClr val="E06721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75570E" w:rsidRDefault="00713C66" w:rsidP="00117546">
                            <w:pPr>
                              <w:pStyle w:val="Textedebulles"/>
                              <w:spacing w:after="113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Animateur BAFA</w:t>
                            </w:r>
                            <w:r w:rsidR="0094630C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B475E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42"/>
                                <w:szCs w:val="42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 PSC1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2000" tIns="4572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687DC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139.05pt;margin-top:.05pt;width:455.95pt;height:36.4pt;z-index: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" fillcolor="#e06721" stroked="f">
                <v:textbox inset="7mm,,,0">
                  <w:txbxContent>
                    <w:p w:rsidR="00533C46" w:rsidRPr="0075570E" w:rsidRDefault="00713C66" w:rsidP="00117546">
                      <w:pPr>
                        <w:pStyle w:val="Textedebulles"/>
                        <w:spacing w:after="113"/>
                        <w:jc w:val="center"/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Animateur BAFA</w:t>
                      </w:r>
                      <w:r w:rsidR="0094630C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B475E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42"/>
                          <w:szCs w:val="42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 PSC1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9728A6" w:rsidRPr="0094630C">
        <w:rPr>
          <w:noProof/>
        </w:rPr>
        <w:drawing>
          <wp:anchor distT="0" distB="0" distL="114300" distR="114300" simplePos="0" relativeHeight="251729920" behindDoc="0" locked="0" layoutInCell="1" allowOverlap="1" wp14:anchorId="79B40158" wp14:editId="09A480A9">
            <wp:simplePos x="0" y="0"/>
            <wp:positionH relativeFrom="column">
              <wp:posOffset>-570053</wp:posOffset>
            </wp:positionH>
            <wp:positionV relativeFrom="paragraph">
              <wp:posOffset>-666037</wp:posOffset>
            </wp:positionV>
            <wp:extent cx="1157126" cy="1324710"/>
            <wp:effectExtent l="0" t="0" r="5080" b="8890"/>
            <wp:wrapNone/>
            <wp:docPr id="8" name="Image 8" descr="C:\Users\ErwinCD\Pictures\téléchar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rwinCD\Pictures\téléchargemen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00" t="4849" r="27600"/>
                    <a:stretch/>
                  </pic:blipFill>
                  <pic:spPr bwMode="auto">
                    <a:xfrm>
                      <a:off x="0" y="0"/>
                      <a:ext cx="1157126" cy="13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630C"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F4B6122" wp14:editId="09DA6059">
                <wp:simplePos x="0" y="0"/>
                <wp:positionH relativeFrom="column">
                  <wp:posOffset>858667</wp:posOffset>
                </wp:positionH>
                <wp:positionV relativeFrom="paragraph">
                  <wp:posOffset>-739021</wp:posOffset>
                </wp:positionV>
                <wp:extent cx="5787850" cy="507365"/>
                <wp:effectExtent l="0" t="0" r="0" b="698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85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E76932" w:rsidRDefault="00713C66" w:rsidP="0094630C">
                            <w:pPr>
                              <w:pStyle w:val="Textedebulles"/>
                              <w:spacing w:line="540" w:lineRule="exact"/>
                              <w:jc w:val="center"/>
                              <w:rPr>
                                <w:rFonts w:ascii="Corbel" w:hAnsi="Corbel" w:cs="SegoePro-Light"/>
                                <w:b/>
                                <w:color w:val="1F497D" w:themeColor="text2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Erwin</w:t>
                            </w:r>
                            <w:r w:rsidR="00533C46" w:rsidRPr="00E76932">
                              <w:rPr>
                                <w:rFonts w:ascii="Corbel" w:hAnsi="Corbel" w:cs="SegoePro-Light"/>
                                <w:b/>
                                <w:color w:val="E06721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color w:val="EC974C"/>
                                <w:sz w:val="60"/>
                                <w:szCs w:val="6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CHARLES-DUFANT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B6122" id="Zone de texte 6" o:spid="_x0000_s1027" type="#_x0000_t202" style="position:absolute;left:0;text-align:left;margin-left:67.6pt;margin-top:-58.2pt;width:455.75pt;height:39.9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" filled="f" stroked="f">
                <v:textbox>
                  <w:txbxContent>
                    <w:p w:rsidR="00533C46" w:rsidRPr="00E76932" w:rsidRDefault="00713C66" w:rsidP="0094630C">
                      <w:pPr>
                        <w:pStyle w:val="Textedebulles"/>
                        <w:spacing w:line="540" w:lineRule="exact"/>
                        <w:jc w:val="center"/>
                        <w:rPr>
                          <w:rFonts w:ascii="Corbel" w:hAnsi="Corbel" w:cs="SegoePro-Light"/>
                          <w:b/>
                          <w:color w:val="1F497D" w:themeColor="text2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Erwin</w:t>
                      </w:r>
                      <w:r w:rsidR="00533C46" w:rsidRPr="00E76932">
                        <w:rPr>
                          <w:rFonts w:ascii="Corbel" w:hAnsi="Corbel" w:cs="SegoePro-Light"/>
                          <w:b/>
                          <w:color w:val="E06721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Corbel" w:hAnsi="Corbel" w:cs="SegoePro-Light"/>
                          <w:b/>
                          <w:color w:val="EC974C"/>
                          <w:sz w:val="60"/>
                          <w:szCs w:val="6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CHARLES-DUFANT</w:t>
                      </w:r>
                    </w:p>
                  </w:txbxContent>
                </v:textbox>
              </v:shape>
            </w:pict>
          </mc:Fallback>
        </mc:AlternateContent>
      </w:r>
      <w:r w:rsidR="0094630C">
        <w:rPr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73FAFDDA" wp14:editId="7EE9979E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1767840" cy="10704767"/>
                <wp:effectExtent l="0" t="0" r="3810" b="190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10704767"/>
                        </a:xfrm>
                        <a:prstGeom prst="rect">
                          <a:avLst/>
                        </a:prstGeom>
                        <a:solidFill>
                          <a:srgbClr val="48B6A8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925A5" id="Rectangle 91" o:spid="_x0000_s1026" style="position:absolute;margin-left:0;margin-top:-70.85pt;width:139.2pt;height:842.9pt;z-index:-2516331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" fillcolor="#48b6a8" stroked="f">
                <w10:wrap anchorx="page"/>
              </v:rect>
            </w:pict>
          </mc:Fallback>
        </mc:AlternateContent>
      </w:r>
      <w:r w:rsidR="00945931" w:rsidRPr="00945931">
        <w:t xml:space="preserve"> </w:t>
      </w:r>
    </w:p>
    <w:p w:rsidR="00AF7C19" w:rsidRDefault="00252010">
      <w:r w:rsidRPr="00F52B97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E92DCC" wp14:editId="3C8EEA6A">
                <wp:simplePos x="0" y="0"/>
                <wp:positionH relativeFrom="page">
                  <wp:posOffset>1704340</wp:posOffset>
                </wp:positionH>
                <wp:positionV relativeFrom="paragraph">
                  <wp:posOffset>718591</wp:posOffset>
                </wp:positionV>
                <wp:extent cx="5850255" cy="2496820"/>
                <wp:effectExtent l="0" t="0" r="0" b="0"/>
                <wp:wrapSquare wrapText="bothSides"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0255" cy="2496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:rsidR="002C6C81" w:rsidRDefault="002C6C81" w:rsidP="00222A2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20"/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 xml:space="preserve">08/2016 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3 </w:t>
                            </w:r>
                            <w:proofErr w:type="gramStart"/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Semaines 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proofErr w:type="gramEnd"/>
                            <w:r w:rsidRPr="00FD66BB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Colonie (AFCV – Corcelles)</w:t>
                            </w:r>
                            <w:r w:rsidR="00ED3B98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ED3B98" w:rsidRPr="00563C9B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Cs w:val="24"/>
                              </w:rPr>
                              <w:t>Assistant sanitaire en plus</w:t>
                            </w:r>
                          </w:p>
                          <w:p w:rsidR="00FD66BB" w:rsidRDefault="002C6C81" w:rsidP="00222A2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20"/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07</w:t>
                            </w:r>
                            <w:r w:rsidR="00FD66BB"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 xml:space="preserve">/2016 </w:t>
                            </w:r>
                            <w:r w:rsidR="00FD66BB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–</w:t>
                            </w:r>
                            <w:r w:rsidR="00FD66BB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2 </w:t>
                            </w:r>
                            <w:proofErr w:type="gramStart"/>
                            <w:r w:rsidR="00FD66BB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Semaines  </w:t>
                            </w:r>
                            <w:r w:rsidR="00FD66BB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proofErr w:type="gramEnd"/>
                            <w:r w:rsidR="00FD66BB" w:rsidRPr="00FD66BB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D66BB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Colonie (UCPA – Saint Cyprien)</w:t>
                            </w:r>
                          </w:p>
                          <w:p w:rsidR="00D05118" w:rsidRDefault="00D05118" w:rsidP="00222A2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20"/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 xml:space="preserve">10/2015 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1 </w:t>
                            </w:r>
                            <w:proofErr w:type="gramStart"/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Semaines </w:t>
                            </w:r>
                            <w:r w:rsidR="00FD66BB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proofErr w:type="gramEnd"/>
                            <w:r>
                              <w:rPr>
                                <w:rFonts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>CLSH (La fraternelle – Bourgoin-Jallieu)</w:t>
                            </w:r>
                          </w:p>
                          <w:p w:rsidR="00222A2D" w:rsidRDefault="00222A2D" w:rsidP="00222A2D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20"/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 xml:space="preserve">8/2015 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3 Semaines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D66BB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Colonie (Le Ruisseau – </w:t>
                            </w:r>
                            <w:r w:rsidRPr="00626236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Matafelon </w:t>
                            </w:r>
                            <w:r w:rsidR="00195BAF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Granges</w:t>
                            </w:r>
                            <w:r w:rsidR="00195BAF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avec AccroJeux)</w:t>
                            </w:r>
                          </w:p>
                          <w:p w:rsidR="00222A2D" w:rsidRDefault="00222A2D" w:rsidP="0062623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20"/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07 /2015 – 4 Semaines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 xml:space="preserve"> CLSH (La </w:t>
                            </w:r>
                            <w:r w:rsidR="00563C9B">
                              <w:rPr>
                                <w:rFonts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>fraternelle – Bourgoin-Jallieu)</w:t>
                            </w:r>
                          </w:p>
                          <w:p w:rsidR="00533C46" w:rsidRPr="002303A4" w:rsidRDefault="00C51823" w:rsidP="0062623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20"/>
                              <w:rPr>
                                <w:rFonts w:ascii="Corbel" w:hAnsi="Corbel" w:cs="SegoePro-Italic"/>
                                <w:b/>
                                <w:iCs/>
                                <w:cap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08/2014</w:t>
                            </w:r>
                            <w:r w:rsidR="00533C46"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3 Semaines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Colonie (AFCV</w:t>
                            </w:r>
                            <w:r w:rsidR="00675828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– L’étoile du Matin, </w:t>
                            </w:r>
                            <w:r w:rsidR="00675828" w:rsidRPr="00675828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Jasseron </w:t>
                            </w:r>
                            <w:r w:rsidR="00675828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01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)</w:t>
                            </w:r>
                            <w:r w:rsidR="00563C9B"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563C9B" w:rsidRPr="00563C9B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0"/>
                                <w:szCs w:val="24"/>
                              </w:rPr>
                              <w:t>Assistant sanitaire</w:t>
                            </w:r>
                          </w:p>
                          <w:p w:rsidR="00626236" w:rsidRDefault="00C51823" w:rsidP="0062623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20"/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07/2014 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2 Semaines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="00626236">
                              <w:rPr>
                                <w:rFonts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 xml:space="preserve"> CLSH (La </w:t>
                            </w:r>
                            <w:r w:rsidR="00195BAF">
                              <w:rPr>
                                <w:rFonts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>fraternelle – Bourgoin-Jallieu)</w:t>
                            </w:r>
                          </w:p>
                          <w:p w:rsidR="00626236" w:rsidRDefault="00626236" w:rsidP="0062623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20"/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 xml:space="preserve">07/2013 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3 Semaines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Colonie (Le Ruisseau – </w:t>
                            </w:r>
                            <w:r w:rsidRPr="00626236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Matafelon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-Granges</w:t>
                            </w:r>
                            <w:r w:rsidR="00195BAF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>)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626236" w:rsidRDefault="00626236" w:rsidP="0062623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20"/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04/2013 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2 Semaines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 xml:space="preserve"> CLSH (Les p’t</w:t>
                            </w:r>
                            <w:r w:rsidR="00F91DD0">
                              <w:rPr>
                                <w:rFonts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>ites canailles –Pont de Cheruy)</w:t>
                            </w:r>
                          </w:p>
                          <w:p w:rsidR="00626236" w:rsidRDefault="00626236" w:rsidP="0062623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20"/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02/2012 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2 Semaines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 xml:space="preserve"> CLSH (CCIC –</w:t>
                            </w:r>
                            <w:r w:rsidR="00880600">
                              <w:rPr>
                                <w:rFonts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>Isle de commune Crémieu</w:t>
                            </w:r>
                            <w:r w:rsidR="00F91DD0">
                              <w:rPr>
                                <w:rFonts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880600" w:rsidRDefault="00880600" w:rsidP="008806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20"/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02/2012 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1 Semaines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 xml:space="preserve"> Journées Loisirs </w:t>
                            </w:r>
                            <w:r w:rsidR="00F91DD0">
                              <w:rPr>
                                <w:rFonts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>(CCIC –Isle de commune Crémieu)</w:t>
                            </w:r>
                          </w:p>
                          <w:p w:rsidR="00880600" w:rsidRDefault="00880600" w:rsidP="00880600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spacing w:after="20"/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08/2011 </w:t>
                            </w:r>
                            <w:r w:rsidRPr="002303A4"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Corbel" w:hAnsi="Corbel" w:cs="SegoePro-Light"/>
                                <w:b/>
                                <w:i/>
                                <w:color w:val="11514B"/>
                                <w:sz w:val="24"/>
                                <w:szCs w:val="24"/>
                              </w:rPr>
                              <w:t xml:space="preserve"> 2 Semaines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 xml:space="preserve"> CLSH (CCIC –</w:t>
                            </w:r>
                            <w:r w:rsidR="003E666C">
                              <w:rPr>
                                <w:rFonts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/>
                                <w:b/>
                                <w:color w:val="11514B"/>
                                <w:sz w:val="24"/>
                                <w:szCs w:val="24"/>
                              </w:rPr>
                              <w:t xml:space="preserve">Isle de commune Crémieu) </w:t>
                            </w:r>
                            <w:r w:rsidRPr="002303A4">
                              <w:rPr>
                                <w:rFonts w:ascii="Wingdings" w:hAnsi="Wingdings"/>
                                <w:b/>
                                <w:color w:val="11514B"/>
                                <w:sz w:val="24"/>
                                <w:szCs w:val="24"/>
                              </w:rPr>
                              <w:t></w:t>
                            </w:r>
                            <w:r w:rsidRPr="002303A4">
                              <w:rPr>
                                <w:rFonts w:ascii="Corbel" w:hAnsi="Corbel" w:cs="SegoePro-Bold"/>
                                <w:b/>
                                <w:bCs/>
                                <w:color w:val="11514B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rbel" w:hAnsi="Corbel" w:cs="SegoePro-Italic"/>
                                <w:b/>
                                <w:iCs/>
                                <w:color w:val="11514B"/>
                                <w:sz w:val="24"/>
                                <w:szCs w:val="24"/>
                              </w:rPr>
                              <w:t>NON BAFA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92DCC" id="_x0000_t202" coordsize="21600,21600" o:spt="202" path="m,l,21600r21600,l21600,xe">
                <v:stroke joinstyle="miter"/>
                <v:path gradientshapeok="t" o:connecttype="rect"/>
              </v:shapetype>
              <v:shape id="Zone de texte 83" o:spid="_x0000_s1028" type="#_x0000_t202" style="position:absolute;margin-left:134.2pt;margin-top:56.6pt;width:460.65pt;height:196.6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" filled="f" stroked="f">
                <v:textbox>
                  <w:txbxContent>
                    <w:p w:rsidR="002C6C81" w:rsidRDefault="002C6C81" w:rsidP="00222A2D">
                      <w:pPr>
                        <w:pStyle w:val="Textedebulles"/>
                        <w:tabs>
                          <w:tab w:val="left" w:pos="850"/>
                        </w:tabs>
                        <w:spacing w:after="20"/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 xml:space="preserve">08/2016 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3 </w:t>
                      </w:r>
                      <w:proofErr w:type="gramStart"/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Semaines 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proofErr w:type="gramEnd"/>
                      <w:r w:rsidRPr="00FD66BB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Colonie (AFCV – Corcelles)</w:t>
                      </w:r>
                      <w:r w:rsidR="00ED3B98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ED3B98" w:rsidRPr="00563C9B">
                        <w:rPr>
                          <w:rFonts w:ascii="Corbel" w:hAnsi="Corbel" w:cs="SegoePro-Bold"/>
                          <w:b/>
                          <w:bCs/>
                          <w:color w:val="11514B"/>
                          <w:szCs w:val="24"/>
                        </w:rPr>
                        <w:t>Assistant sanitaire en plus</w:t>
                      </w:r>
                    </w:p>
                    <w:p w:rsidR="00FD66BB" w:rsidRDefault="002C6C81" w:rsidP="00222A2D">
                      <w:pPr>
                        <w:pStyle w:val="Textedebulles"/>
                        <w:tabs>
                          <w:tab w:val="left" w:pos="850"/>
                        </w:tabs>
                        <w:spacing w:after="20"/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07</w:t>
                      </w:r>
                      <w:r w:rsidR="00FD66BB"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 xml:space="preserve">/2016 </w:t>
                      </w:r>
                      <w:r w:rsidR="00FD66BB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–</w:t>
                      </w:r>
                      <w:r w:rsidR="00FD66BB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2 </w:t>
                      </w:r>
                      <w:proofErr w:type="gramStart"/>
                      <w:r w:rsidR="00FD66BB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Semaines  </w:t>
                      </w:r>
                      <w:r w:rsidR="00FD66BB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proofErr w:type="gramEnd"/>
                      <w:r w:rsidR="00FD66BB" w:rsidRPr="00FD66BB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FD66BB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Colonie (UCPA – Saint Cyprien)</w:t>
                      </w:r>
                    </w:p>
                    <w:p w:rsidR="00D05118" w:rsidRDefault="00D05118" w:rsidP="00222A2D">
                      <w:pPr>
                        <w:pStyle w:val="Textedebulles"/>
                        <w:tabs>
                          <w:tab w:val="left" w:pos="850"/>
                        </w:tabs>
                        <w:spacing w:after="20"/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 xml:space="preserve">10/2015 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1 </w:t>
                      </w:r>
                      <w:proofErr w:type="gramStart"/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Semaines </w:t>
                      </w:r>
                      <w:r w:rsidR="00FD66BB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proofErr w:type="gramEnd"/>
                      <w:r>
                        <w:rPr>
                          <w:rFonts w:ascii="Corbel" w:hAnsi="Corbel"/>
                          <w:b/>
                          <w:color w:val="11514B"/>
                          <w:sz w:val="24"/>
                          <w:szCs w:val="24"/>
                        </w:rPr>
                        <w:t>CLSH (La fraternelle – Bourgoin-Jallieu)</w:t>
                      </w:r>
                    </w:p>
                    <w:p w:rsidR="00222A2D" w:rsidRDefault="00222A2D" w:rsidP="00222A2D">
                      <w:pPr>
                        <w:pStyle w:val="Textedebulles"/>
                        <w:tabs>
                          <w:tab w:val="left" w:pos="850"/>
                        </w:tabs>
                        <w:spacing w:after="20"/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 xml:space="preserve">8/2015 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3 Semaines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FD66BB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 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Colonie (Le Ruisseau – </w:t>
                      </w:r>
                      <w:r w:rsidRPr="00626236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Matafelon </w:t>
                      </w:r>
                      <w:r w:rsidR="00195BAF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Granges</w:t>
                      </w:r>
                      <w:r w:rsidR="00195BAF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avec AccroJeux)</w:t>
                      </w:r>
                    </w:p>
                    <w:p w:rsidR="00222A2D" w:rsidRDefault="00222A2D" w:rsidP="00626236">
                      <w:pPr>
                        <w:pStyle w:val="Textedebulles"/>
                        <w:tabs>
                          <w:tab w:val="left" w:pos="850"/>
                        </w:tabs>
                        <w:spacing w:after="20"/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07 /2015 – 4 Semaines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/>
                          <w:b/>
                          <w:color w:val="11514B"/>
                          <w:sz w:val="24"/>
                          <w:szCs w:val="24"/>
                        </w:rPr>
                        <w:t xml:space="preserve"> CLSH (La </w:t>
                      </w:r>
                      <w:r w:rsidR="00563C9B">
                        <w:rPr>
                          <w:rFonts w:ascii="Corbel" w:hAnsi="Corbel"/>
                          <w:b/>
                          <w:color w:val="11514B"/>
                          <w:sz w:val="24"/>
                          <w:szCs w:val="24"/>
                        </w:rPr>
                        <w:t>fraternelle – Bourgoin-Jallieu)</w:t>
                      </w:r>
                    </w:p>
                    <w:p w:rsidR="00533C46" w:rsidRPr="002303A4" w:rsidRDefault="00C51823" w:rsidP="00626236">
                      <w:pPr>
                        <w:pStyle w:val="Textedebulles"/>
                        <w:tabs>
                          <w:tab w:val="left" w:pos="850"/>
                        </w:tabs>
                        <w:spacing w:after="20"/>
                        <w:rPr>
                          <w:rFonts w:ascii="Corbel" w:hAnsi="Corbel" w:cs="SegoePro-Italic"/>
                          <w:b/>
                          <w:iCs/>
                          <w:cap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08/2014</w:t>
                      </w:r>
                      <w:r w:rsidR="00533C46"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– 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3 Semaines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="00533C46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33C46"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Colonie (AFCV</w:t>
                      </w:r>
                      <w:r w:rsidR="00675828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– L’étoile du Matin, </w:t>
                      </w:r>
                      <w:r w:rsidR="00675828" w:rsidRPr="00675828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Jasseron </w:t>
                      </w:r>
                      <w:r w:rsidR="00675828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01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)</w:t>
                      </w:r>
                      <w:r w:rsidR="00563C9B"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563C9B" w:rsidRPr="00563C9B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0"/>
                          <w:szCs w:val="24"/>
                        </w:rPr>
                        <w:t>Assistant sanitaire</w:t>
                      </w:r>
                    </w:p>
                    <w:p w:rsidR="00626236" w:rsidRDefault="00C51823" w:rsidP="00626236">
                      <w:pPr>
                        <w:pStyle w:val="Textedebulles"/>
                        <w:tabs>
                          <w:tab w:val="left" w:pos="850"/>
                        </w:tabs>
                        <w:spacing w:after="20"/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07/2014 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2 Semaines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="00626236">
                        <w:rPr>
                          <w:rFonts w:ascii="Corbel" w:hAnsi="Corbel"/>
                          <w:b/>
                          <w:color w:val="11514B"/>
                          <w:sz w:val="24"/>
                          <w:szCs w:val="24"/>
                        </w:rPr>
                        <w:t xml:space="preserve"> CLSH (La </w:t>
                      </w:r>
                      <w:r w:rsidR="00195BAF">
                        <w:rPr>
                          <w:rFonts w:ascii="Corbel" w:hAnsi="Corbel"/>
                          <w:b/>
                          <w:color w:val="11514B"/>
                          <w:sz w:val="24"/>
                          <w:szCs w:val="24"/>
                        </w:rPr>
                        <w:t>fraternelle – Bourgoin-Jallieu)</w:t>
                      </w:r>
                    </w:p>
                    <w:p w:rsidR="00626236" w:rsidRDefault="00626236" w:rsidP="00626236">
                      <w:pPr>
                        <w:pStyle w:val="Textedebulles"/>
                        <w:tabs>
                          <w:tab w:val="left" w:pos="850"/>
                        </w:tabs>
                        <w:spacing w:after="20"/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 xml:space="preserve">07/2013 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3 Semaines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Colonie (Le Ruisseau – </w:t>
                      </w:r>
                      <w:r w:rsidRPr="00626236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Matafelon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-Granges</w:t>
                      </w:r>
                      <w:r w:rsidR="00195BAF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>)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</w:p>
                    <w:p w:rsidR="00626236" w:rsidRDefault="00626236" w:rsidP="00626236">
                      <w:pPr>
                        <w:pStyle w:val="Textedebulles"/>
                        <w:tabs>
                          <w:tab w:val="left" w:pos="850"/>
                        </w:tabs>
                        <w:spacing w:after="20"/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04/2013 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2 Semaines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/>
                          <w:b/>
                          <w:color w:val="11514B"/>
                          <w:sz w:val="24"/>
                          <w:szCs w:val="24"/>
                        </w:rPr>
                        <w:t xml:space="preserve"> CLSH (Les p’t</w:t>
                      </w:r>
                      <w:r w:rsidR="00F91DD0">
                        <w:rPr>
                          <w:rFonts w:ascii="Corbel" w:hAnsi="Corbel"/>
                          <w:b/>
                          <w:color w:val="11514B"/>
                          <w:sz w:val="24"/>
                          <w:szCs w:val="24"/>
                        </w:rPr>
                        <w:t>ites canailles –Pont de Cheruy)</w:t>
                      </w:r>
                    </w:p>
                    <w:p w:rsidR="00626236" w:rsidRDefault="00626236" w:rsidP="00626236">
                      <w:pPr>
                        <w:pStyle w:val="Textedebulles"/>
                        <w:tabs>
                          <w:tab w:val="left" w:pos="850"/>
                        </w:tabs>
                        <w:spacing w:after="20"/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02/2012 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2 Semaines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/>
                          <w:b/>
                          <w:color w:val="11514B"/>
                          <w:sz w:val="24"/>
                          <w:szCs w:val="24"/>
                        </w:rPr>
                        <w:t xml:space="preserve"> CLSH (CCIC –</w:t>
                      </w:r>
                      <w:r w:rsidR="00880600">
                        <w:rPr>
                          <w:rFonts w:ascii="Corbel" w:hAnsi="Corbel"/>
                          <w:b/>
                          <w:color w:val="11514B"/>
                          <w:sz w:val="24"/>
                          <w:szCs w:val="24"/>
                        </w:rPr>
                        <w:t>Isle de commune Crémieu</w:t>
                      </w:r>
                      <w:r w:rsidR="00F91DD0">
                        <w:rPr>
                          <w:rFonts w:ascii="Corbel" w:hAnsi="Corbel"/>
                          <w:b/>
                          <w:color w:val="11514B"/>
                          <w:sz w:val="24"/>
                          <w:szCs w:val="24"/>
                        </w:rPr>
                        <w:t>)</w:t>
                      </w:r>
                    </w:p>
                    <w:p w:rsidR="00880600" w:rsidRDefault="00880600" w:rsidP="00880600">
                      <w:pPr>
                        <w:pStyle w:val="Textedebulles"/>
                        <w:tabs>
                          <w:tab w:val="left" w:pos="850"/>
                        </w:tabs>
                        <w:spacing w:after="20"/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02/2012 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1 Semaines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/>
                          <w:b/>
                          <w:color w:val="11514B"/>
                          <w:sz w:val="24"/>
                          <w:szCs w:val="24"/>
                        </w:rPr>
                        <w:t xml:space="preserve"> Journées Loisirs </w:t>
                      </w:r>
                      <w:r w:rsidR="00F91DD0">
                        <w:rPr>
                          <w:rFonts w:ascii="Corbel" w:hAnsi="Corbel"/>
                          <w:b/>
                          <w:color w:val="11514B"/>
                          <w:sz w:val="24"/>
                          <w:szCs w:val="24"/>
                        </w:rPr>
                        <w:t>(CCIC –Isle de commune Crémieu)</w:t>
                      </w:r>
                    </w:p>
                    <w:p w:rsidR="00880600" w:rsidRDefault="00880600" w:rsidP="00880600">
                      <w:pPr>
                        <w:pStyle w:val="Textedebulles"/>
                        <w:tabs>
                          <w:tab w:val="left" w:pos="850"/>
                        </w:tabs>
                        <w:spacing w:after="20"/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08/2011 </w:t>
                      </w:r>
                      <w:r w:rsidRPr="002303A4"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Corbel" w:hAnsi="Corbel" w:cs="SegoePro-Light"/>
                          <w:b/>
                          <w:i/>
                          <w:color w:val="11514B"/>
                          <w:sz w:val="24"/>
                          <w:szCs w:val="24"/>
                        </w:rPr>
                        <w:t xml:space="preserve"> 2 Semaines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Corbel" w:hAnsi="Corbel"/>
                          <w:b/>
                          <w:color w:val="11514B"/>
                          <w:sz w:val="24"/>
                          <w:szCs w:val="24"/>
                        </w:rPr>
                        <w:t xml:space="preserve"> CLSH (CCIC –</w:t>
                      </w:r>
                      <w:r w:rsidR="003E666C">
                        <w:rPr>
                          <w:rFonts w:ascii="Corbel" w:hAnsi="Corbel"/>
                          <w:b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/>
                          <w:b/>
                          <w:color w:val="11514B"/>
                          <w:sz w:val="24"/>
                          <w:szCs w:val="24"/>
                        </w:rPr>
                        <w:t xml:space="preserve">Isle de commune Crémieu) </w:t>
                      </w:r>
                      <w:r w:rsidRPr="002303A4">
                        <w:rPr>
                          <w:rFonts w:ascii="Wingdings" w:hAnsi="Wingdings"/>
                          <w:b/>
                          <w:color w:val="11514B"/>
                          <w:sz w:val="24"/>
                          <w:szCs w:val="24"/>
                        </w:rPr>
                        <w:t></w:t>
                      </w:r>
                      <w:r w:rsidRPr="002303A4">
                        <w:rPr>
                          <w:rFonts w:ascii="Corbel" w:hAnsi="Corbel" w:cs="SegoePro-Bold"/>
                          <w:b/>
                          <w:bCs/>
                          <w:color w:val="11514B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rbel" w:hAnsi="Corbel" w:cs="SegoePro-Italic"/>
                          <w:b/>
                          <w:iCs/>
                          <w:color w:val="11514B"/>
                          <w:sz w:val="24"/>
                          <w:szCs w:val="24"/>
                        </w:rPr>
                        <w:t>NON BAFA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anchorId="7355BE0A" wp14:editId="3B688456">
                <wp:simplePos x="0" y="0"/>
                <wp:positionH relativeFrom="column">
                  <wp:posOffset>900430</wp:posOffset>
                </wp:positionH>
                <wp:positionV relativeFrom="paragraph">
                  <wp:posOffset>3216783</wp:posOffset>
                </wp:positionV>
                <wp:extent cx="2738120" cy="264130"/>
                <wp:effectExtent l="0" t="0" r="5080" b="3175"/>
                <wp:wrapThrough wrapText="bothSides">
                  <wp:wrapPolygon edited="0">
                    <wp:start x="0" y="0"/>
                    <wp:lineTo x="0" y="20299"/>
                    <wp:lineTo x="21490" y="20299"/>
                    <wp:lineTo x="21490" y="0"/>
                    <wp:lineTo x="0" y="0"/>
                  </wp:wrapPolygon>
                </wp:wrapThrough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30"/>
                          <a:chOff x="0" y="74645"/>
                          <a:chExt cx="2738120" cy="264160"/>
                        </a:xfrm>
                      </wpg:grpSpPr>
                      <wps:wsp>
                        <wps:cNvPr id="65" name="Zone de texte 65"/>
                        <wps:cNvSpPr txBox="1"/>
                        <wps:spPr>
                          <a:xfrm>
                            <a:off x="0" y="74645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E8D82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33C4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</w:t>
                              </w:r>
                              <w:r w:rsidR="00713C66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 Scolaires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2213" y="126137"/>
                            <a:ext cx="22288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5BE0A" id="Groupe 2" o:spid="_x0000_s1029" style="position:absolute;margin-left:70.9pt;margin-top:253.3pt;width:215.6pt;height:20.8pt;z-index:251649536;mso-height-relative:margin" coordorigin=",746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">
                <v:shape id="Zone de texte 65" o:spid="_x0000_s1030" type="#_x0000_t202" style="position:absolute;top:746;width:27381;height:26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" fillcolor="#1e8d82" stroked="f">
                  <v:textbox>
                    <w:txbxContent>
                      <w:p w:rsidR="00533C46" w:rsidRPr="00DC5877" w:rsidRDefault="00533C4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</w:t>
                        </w:r>
                        <w:r w:rsidR="00713C66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 Scolaires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31" type="#_x0000_t75" style="position:absolute;left:24622;top:1261;width:2228;height:1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">
                  <v:imagedata r:id="rId13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33A9B714" wp14:editId="10E139F5">
                <wp:simplePos x="0" y="0"/>
                <wp:positionH relativeFrom="page">
                  <wp:posOffset>1752930</wp:posOffset>
                </wp:positionH>
                <wp:positionV relativeFrom="paragraph">
                  <wp:posOffset>3574060</wp:posOffset>
                </wp:positionV>
                <wp:extent cx="5800090" cy="1397000"/>
                <wp:effectExtent l="0" t="0" r="0" b="0"/>
                <wp:wrapSquare wrapText="bothSides"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090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6C81" w:rsidRDefault="002C6C81" w:rsidP="00263DE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Septembre 2016 à AJD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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Master Développement Full-Stack - Villeurbanne</w:t>
                            </w:r>
                          </w:p>
                          <w:p w:rsidR="00D05118" w:rsidRDefault="00D05118" w:rsidP="00263DE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Février &amp; Mars 2016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</w:t>
                            </w:r>
                            <w:r w:rsidRPr="008B6CED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Stage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SIO2 – Gigaland Quetigny – développements applicatifs</w:t>
                            </w:r>
                          </w:p>
                          <w:p w:rsidR="00117546" w:rsidRPr="00117546" w:rsidRDefault="007B7C54" w:rsidP="00263DE3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Juin 2015 </w:t>
                            </w:r>
                            <w:r w:rsidR="008B6CED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</w:t>
                            </w:r>
                            <w:r w:rsidRPr="008B6CED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Stage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SIO1 – CERTI CE Dijon – développement</w:t>
                            </w:r>
                            <w:r w:rsidR="00263DE3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applicatif</w:t>
                            </w:r>
                            <w:r w:rsidR="00263DE3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br/>
                            </w:r>
                            <w:r w:rsidR="00713C66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2014</w:t>
                            </w:r>
                            <w:r w:rsidR="00533C46" w:rsidRPr="004228E2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713C66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2015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13C66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BTS SIO - Services informatiques aux organisations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713C66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Lycée Saint-Bénigne (21</w:t>
                            </w:r>
                            <w:r w:rsidR="00117546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0</w:t>
                            </w:r>
                            <w:r w:rsidR="00713C66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00 </w:t>
                            </w:r>
                            <w:r w:rsidR="00D05118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Dijon) </w:t>
                            </w:r>
                            <w:r w:rsidR="00D05118"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→</w:t>
                            </w:r>
                            <w:r w:rsidR="00713C66" w:rsidRPr="00117546">
                              <w:rPr>
                                <w:rFonts w:ascii="Arial" w:hAnsi="Arial" w:cs="Arial" w:hint="eastAsia"/>
                                <w:iCs/>
                                <w:color w:val="7F7F7F" w:themeColor="text1" w:themeTint="80"/>
                                <w:sz w:val="22"/>
                                <w:szCs w:val="24"/>
                                <w:lang w:eastAsia="ja-JP"/>
                              </w:rPr>
                              <w:t>Formation PSC1 interne au BTS</w:t>
                            </w:r>
                            <w:r w:rsidR="00117546" w:rsidRPr="00117546"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2"/>
                                <w:szCs w:val="24"/>
                                <w:lang w:eastAsia="ja-JP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7F7F7F" w:themeColor="text1" w:themeTint="80"/>
                                <w:sz w:val="22"/>
                                <w:szCs w:val="24"/>
                                <w:lang w:eastAsia="ja-JP"/>
                              </w:rPr>
                              <w:br/>
                            </w:r>
                            <w:r w:rsidR="00117546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2013</w:t>
                            </w:r>
                            <w:r w:rsidR="00533C46" w:rsidRPr="004228E2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117546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2014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7546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IUT Informatique Général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33C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533C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7546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Belfort-Montbéliard (90 000)</w:t>
                            </w:r>
                            <w:r w:rsidR="00263DE3">
                              <w:rPr>
                                <w:rFonts w:ascii="Corbel" w:hAnsi="Corbel" w:cs="SegoePro-Italic"/>
                                <w:iCs/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br/>
                            </w:r>
                            <w:r w:rsidR="00117546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2012</w:t>
                            </w:r>
                            <w:r w:rsidR="00117546" w:rsidRPr="004228E2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117546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2013</w:t>
                            </w:r>
                            <w:r w:rsidR="001175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75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1175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7546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Lycée Edouard Branly</w:t>
                            </w:r>
                            <w:r w:rsidR="001175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7546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117546" w:rsidRPr="004228E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17546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</w:rPr>
                              <w:t>Lyon 5</w:t>
                            </w:r>
                            <w:r w:rsidR="00D05118" w:rsidRPr="00117546">
                              <w:rPr>
                                <w:rFonts w:ascii="Corbel" w:hAnsi="Corbel" w:cs="SegoePro-Italic"/>
                                <w:iCs/>
                                <w:color w:val="7F7F7F" w:themeColor="text1" w:themeTint="80"/>
                                <w:sz w:val="24"/>
                                <w:szCs w:val="24"/>
                                <w:vertAlign w:val="superscript"/>
                              </w:rPr>
                              <w:t>ème</w:t>
                            </w:r>
                            <w:r w:rsidR="00D05118" w:rsidRPr="004228E2">
                              <w:rPr>
                                <w:rFonts w:ascii="Wingdings" w:hAnsi="Wingdings"/>
                                <w:color w:val="279080"/>
                                <w:sz w:val="24"/>
                                <w:szCs w:val="24"/>
                              </w:rPr>
                              <w:t></w:t>
                            </w:r>
                            <w:r w:rsidR="00117546">
                              <w:rPr>
                                <w:rFonts w:ascii="Corbel" w:hAnsi="Corbel"/>
                                <w:color w:val="279080"/>
                                <w:sz w:val="24"/>
                                <w:szCs w:val="24"/>
                              </w:rPr>
                              <w:t>BAC STI 2D Option S.I.N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9B714" id="Zone de texte 36" o:spid="_x0000_s1032" type="#_x0000_t202" style="position:absolute;margin-left:138.05pt;margin-top:281.4pt;width:456.7pt;height:110pt;z-index: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" filled="f" stroked="f">
                <v:textbox>
                  <w:txbxContent>
                    <w:p w:rsidR="002C6C81" w:rsidRDefault="002C6C81" w:rsidP="00263DE3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Septembre 2016 à AJD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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Master Développement Full-Stack - Villeurbanne</w:t>
                      </w:r>
                    </w:p>
                    <w:p w:rsidR="00D05118" w:rsidRDefault="00D05118" w:rsidP="00263DE3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Février &amp; Mars 2016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</w:t>
                      </w:r>
                      <w:r w:rsidRPr="008B6CED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Stage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SIO2 – Gigaland Quetigny – développements applicatifs</w:t>
                      </w:r>
                    </w:p>
                    <w:p w:rsidR="00117546" w:rsidRPr="00117546" w:rsidRDefault="007B7C54" w:rsidP="00263DE3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Juin 2015 </w:t>
                      </w:r>
                      <w:r w:rsidR="008B6CED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    </w:t>
                      </w:r>
                      <w:r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</w:t>
                      </w:r>
                      <w:r w:rsidRPr="008B6CED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Stage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SIO1 – CERTI CE Dijon – développement</w:t>
                      </w:r>
                      <w:r w:rsidR="00263DE3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applicatif</w:t>
                      </w:r>
                      <w:r w:rsidR="00263DE3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br/>
                      </w:r>
                      <w:r w:rsidR="00713C66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2014</w:t>
                      </w:r>
                      <w:r w:rsidR="00533C46" w:rsidRPr="004228E2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- </w:t>
                      </w:r>
                      <w:r w:rsidR="00713C66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2015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713C66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BTS SIO - Services informatiques aux organisations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713C66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 Lycée Saint-Bénigne (21</w:t>
                      </w:r>
                      <w:r w:rsidR="00117546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 0</w:t>
                      </w:r>
                      <w:r w:rsidR="00713C66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00 </w:t>
                      </w:r>
                      <w:r w:rsidR="00D05118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 xml:space="preserve">Dijon) </w:t>
                      </w:r>
                      <w:r w:rsidR="00D05118"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→</w:t>
                      </w:r>
                      <w:r w:rsidR="00713C66" w:rsidRPr="00117546">
                        <w:rPr>
                          <w:rFonts w:ascii="Arial" w:hAnsi="Arial" w:cs="Arial" w:hint="eastAsia"/>
                          <w:iCs/>
                          <w:color w:val="7F7F7F" w:themeColor="text1" w:themeTint="80"/>
                          <w:sz w:val="22"/>
                          <w:szCs w:val="24"/>
                          <w:lang w:eastAsia="ja-JP"/>
                        </w:rPr>
                        <w:t>Formation PSC1 interne au BTS</w:t>
                      </w:r>
                      <w:r w:rsidR="00117546" w:rsidRPr="00117546"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2"/>
                          <w:szCs w:val="24"/>
                          <w:lang w:eastAsia="ja-JP"/>
                        </w:rPr>
                        <w:t>.</w:t>
                      </w:r>
                      <w:r>
                        <w:rPr>
                          <w:rFonts w:ascii="Arial" w:hAnsi="Arial" w:cs="Arial"/>
                          <w:iCs/>
                          <w:color w:val="7F7F7F" w:themeColor="text1" w:themeTint="80"/>
                          <w:sz w:val="22"/>
                          <w:szCs w:val="24"/>
                          <w:lang w:eastAsia="ja-JP"/>
                        </w:rPr>
                        <w:br/>
                      </w:r>
                      <w:r w:rsidR="00117546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2013</w:t>
                      </w:r>
                      <w:r w:rsidR="00533C46" w:rsidRPr="004228E2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- </w:t>
                      </w:r>
                      <w:r w:rsidR="00117546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2014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117546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IUT Informatique Général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533C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533C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117546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Belfort-Montbéliard (90 000)</w:t>
                      </w:r>
                      <w:r w:rsidR="00263DE3">
                        <w:rPr>
                          <w:rFonts w:ascii="Corbel" w:hAnsi="Corbel" w:cs="SegoePro-Italic"/>
                          <w:iCs/>
                          <w:caps/>
                          <w:color w:val="7F7F7F" w:themeColor="text1" w:themeTint="80"/>
                          <w:sz w:val="24"/>
                          <w:szCs w:val="24"/>
                        </w:rPr>
                        <w:br/>
                      </w:r>
                      <w:r w:rsidR="00117546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2012</w:t>
                      </w:r>
                      <w:r w:rsidR="00117546" w:rsidRPr="004228E2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- </w:t>
                      </w:r>
                      <w:r w:rsidR="00117546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2013</w:t>
                      </w:r>
                      <w:r w:rsidR="001175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1175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1175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117546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Lycée Edouard Branly</w:t>
                      </w:r>
                      <w:r w:rsidR="001175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117546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117546" w:rsidRPr="004228E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117546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</w:rPr>
                        <w:t>Lyon 5</w:t>
                      </w:r>
                      <w:r w:rsidR="00D05118" w:rsidRPr="00117546">
                        <w:rPr>
                          <w:rFonts w:ascii="Corbel" w:hAnsi="Corbel" w:cs="SegoePro-Italic"/>
                          <w:iCs/>
                          <w:color w:val="7F7F7F" w:themeColor="text1" w:themeTint="80"/>
                          <w:sz w:val="24"/>
                          <w:szCs w:val="24"/>
                          <w:vertAlign w:val="superscript"/>
                        </w:rPr>
                        <w:t>ème</w:t>
                      </w:r>
                      <w:r w:rsidR="00D05118" w:rsidRPr="004228E2">
                        <w:rPr>
                          <w:rFonts w:ascii="Wingdings" w:hAnsi="Wingdings"/>
                          <w:color w:val="279080"/>
                          <w:sz w:val="24"/>
                          <w:szCs w:val="24"/>
                        </w:rPr>
                        <w:t></w:t>
                      </w:r>
                      <w:r w:rsidR="00117546">
                        <w:rPr>
                          <w:rFonts w:ascii="Corbel" w:hAnsi="Corbel"/>
                          <w:color w:val="279080"/>
                          <w:sz w:val="24"/>
                          <w:szCs w:val="24"/>
                        </w:rPr>
                        <w:t>BAC STI 2D Option S.I.N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B792E9E" wp14:editId="62FE293B">
                <wp:simplePos x="0" y="0"/>
                <wp:positionH relativeFrom="margin">
                  <wp:posOffset>949325</wp:posOffset>
                </wp:positionH>
                <wp:positionV relativeFrom="paragraph">
                  <wp:posOffset>5102225</wp:posOffset>
                </wp:positionV>
                <wp:extent cx="2738120" cy="264160"/>
                <wp:effectExtent l="0" t="0" r="5080" b="2540"/>
                <wp:wrapThrough wrapText="bothSides">
                  <wp:wrapPolygon edited="0">
                    <wp:start x="0" y="0"/>
                    <wp:lineTo x="0" y="20250"/>
                    <wp:lineTo x="21490" y="20250"/>
                    <wp:lineTo x="21490" y="0"/>
                    <wp:lineTo x="0" y="0"/>
                  </wp:wrapPolygon>
                </wp:wrapThrough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4160"/>
                          <a:chOff x="0" y="0"/>
                          <a:chExt cx="2738120" cy="264160"/>
                        </a:xfrm>
                      </wpg:grpSpPr>
                      <wps:wsp>
                        <wps:cNvPr id="69" name="Zone de texte 69"/>
                        <wps:cNvSpPr txBox="1"/>
                        <wps:spPr>
                          <a:xfrm>
                            <a:off x="0" y="0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48B6A8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713C66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Formations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09838" y="28575"/>
                            <a:ext cx="129540" cy="20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792E9E" id="Groupe 4" o:spid="_x0000_s1033" style="position:absolute;margin-left:74.75pt;margin-top:401.75pt;width:215.6pt;height:20.8pt;z-index:251655680;mso-position-horizontal-relative:margin;mso-height-relative:margin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">
                <v:shape id="Zone de texte 69" o:spid="_x0000_s1034" type="#_x0000_t202" style="position:absolute;width:27381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" fillcolor="#48b6a8" stroked="f">
                  <v:textbox>
                    <w:txbxContent>
                      <w:p w:rsidR="00533C46" w:rsidRPr="00DC5877" w:rsidRDefault="00713C66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Formations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4" o:spid="_x0000_s1035" type="#_x0000_t75" style="position:absolute;left:25098;top:285;width:1295;height:20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">
                  <v:imagedata r:id="rId15" o:title=""/>
                  <v:path arrowok="t"/>
                </v:shape>
                <w10:wrap type="through" anchorx="margin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B80A15D" wp14:editId="20BB39F7">
                <wp:simplePos x="0" y="0"/>
                <wp:positionH relativeFrom="page">
                  <wp:posOffset>1847520</wp:posOffset>
                </wp:positionH>
                <wp:positionV relativeFrom="paragraph">
                  <wp:posOffset>5491506</wp:posOffset>
                </wp:positionV>
                <wp:extent cx="5616575" cy="1408430"/>
                <wp:effectExtent l="0" t="0" r="0" b="1270"/>
                <wp:wrapSquare wrapText="bothSides"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6575" cy="1408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072" w:rsidRDefault="003675C8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12/2014- Formation </w:t>
                            </w:r>
                            <w:r w:rsidR="00550072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PSC1 Interne BTS SIO</w:t>
                            </w:r>
                          </w:p>
                          <w:p w:rsidR="00550072" w:rsidRDefault="00550072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12/2013</w:t>
                            </w:r>
                            <w:r w:rsidR="00117546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- BAFA : </w:t>
                            </w:r>
                            <w:r w:rsidR="00117546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Passage devant le jury et obtenti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on du diplôme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04/2013- Recyclage PSC1</w:t>
                            </w:r>
                          </w:p>
                          <w:p w:rsidR="00550072" w:rsidRDefault="00550072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08/2013- BAFA : 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Stage Approfondissement – CEMEA</w:t>
                            </w:r>
                          </w:p>
                          <w:p w:rsidR="00550072" w:rsidRDefault="00550072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  <w:r w:rsidRPr="00550072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04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/2012- Recyclage PSC1</w:t>
                            </w:r>
                          </w:p>
                          <w:p w:rsidR="00550072" w:rsidRDefault="00550072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 xml:space="preserve">10/2011- BAFA : </w:t>
                            </w:r>
                            <w:r w:rsidRPr="0055007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Stage Formation Initiale 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–</w:t>
                            </w:r>
                            <w:r w:rsidRPr="00550072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FRANCAS</w:t>
                            </w:r>
                          </w:p>
                          <w:p w:rsidR="00550072" w:rsidRDefault="00550072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550072"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  <w:t>08/2009- PSC1 :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340E0"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Diplôme </w:t>
                            </w:r>
                            <w:r>
                              <w:rPr>
                                <w:rFonts w:ascii="Corbel" w:hAnsi="Corbel" w:cs="SegoePro-Bold"/>
                                <w:bCs/>
                                <w:color w:val="7F7F7F" w:themeColor="text1" w:themeTint="80"/>
                                <w:sz w:val="24"/>
                                <w:szCs w:val="24"/>
                              </w:rPr>
                              <w:t>Prévention et Secours Civique de Niveau 1</w:t>
                            </w:r>
                          </w:p>
                          <w:p w:rsidR="00550072" w:rsidRPr="00550072" w:rsidRDefault="00550072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48B6A8"/>
                                <w:sz w:val="24"/>
                                <w:szCs w:val="24"/>
                              </w:rPr>
                            </w:pPr>
                          </w:p>
                          <w:p w:rsidR="00550072" w:rsidRPr="00DC5877" w:rsidRDefault="00550072" w:rsidP="00AA6C16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Italic"/>
                                <w:i/>
                                <w:iCs/>
                                <w:caps/>
                                <w:color w:val="20978B"/>
                                <w:sz w:val="24"/>
                                <w:szCs w:val="24"/>
                              </w:rPr>
                            </w:pPr>
                          </w:p>
                          <w:p w:rsidR="00533C46" w:rsidRPr="00380ED0" w:rsidRDefault="00533C46" w:rsidP="0043288E">
                            <w:pPr>
                              <w:rPr>
                                <w:rFonts w:ascii="Corbel" w:hAnsi="Corbel"/>
                                <w:b/>
                                <w:i/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A15D" id="Zone de texte 37" o:spid="_x0000_s1036" type="#_x0000_t202" style="position:absolute;margin-left:145.45pt;margin-top:432.4pt;width:442.25pt;height:110.9pt;z-index: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" filled="f" stroked="f">
                <v:textbox>
                  <w:txbxContent>
                    <w:p w:rsidR="00550072" w:rsidRDefault="003675C8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12/2014- Formation </w:t>
                      </w:r>
                      <w:r w:rsidR="00550072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PSC1 Interne BTS SIO</w:t>
                      </w:r>
                    </w:p>
                    <w:p w:rsidR="00550072" w:rsidRDefault="00550072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12/2013</w:t>
                      </w:r>
                      <w:r w:rsidR="00117546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- BAFA : </w:t>
                      </w:r>
                      <w:r w:rsidR="00117546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Passage devant le jury et obtenti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on du diplôme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04/2013- Recyclage PSC1</w:t>
                      </w:r>
                    </w:p>
                    <w:p w:rsidR="00550072" w:rsidRDefault="00550072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08/2013- BAFA : 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Stage Approfondissement – CEMEA</w:t>
                      </w:r>
                    </w:p>
                    <w:p w:rsidR="00550072" w:rsidRDefault="00550072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  <w:r w:rsidRPr="00550072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04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/2012- Recyclage PSC1</w:t>
                      </w:r>
                    </w:p>
                    <w:p w:rsidR="00550072" w:rsidRDefault="00550072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 xml:space="preserve">10/2011- BAFA : </w:t>
                      </w:r>
                      <w:r w:rsidRPr="0055007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Stage Formation Initiale 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–</w:t>
                      </w:r>
                      <w:r w:rsidRPr="00550072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FRANCAS</w:t>
                      </w:r>
                    </w:p>
                    <w:p w:rsidR="00550072" w:rsidRDefault="00550072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550072"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  <w:t>08/2009- PSC1 :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 w:rsidR="00F340E0"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 xml:space="preserve">Diplôme </w:t>
                      </w:r>
                      <w:r>
                        <w:rPr>
                          <w:rFonts w:ascii="Corbel" w:hAnsi="Corbel" w:cs="SegoePro-Bold"/>
                          <w:bCs/>
                          <w:color w:val="7F7F7F" w:themeColor="text1" w:themeTint="80"/>
                          <w:sz w:val="24"/>
                          <w:szCs w:val="24"/>
                        </w:rPr>
                        <w:t>Prévention et Secours Civique de Niveau 1</w:t>
                      </w:r>
                    </w:p>
                    <w:p w:rsidR="00550072" w:rsidRPr="00550072" w:rsidRDefault="00550072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48B6A8"/>
                          <w:sz w:val="24"/>
                          <w:szCs w:val="24"/>
                        </w:rPr>
                      </w:pPr>
                    </w:p>
                    <w:p w:rsidR="00550072" w:rsidRPr="00DC5877" w:rsidRDefault="00550072" w:rsidP="00AA6C16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Italic"/>
                          <w:i/>
                          <w:iCs/>
                          <w:caps/>
                          <w:color w:val="20978B"/>
                          <w:sz w:val="24"/>
                          <w:szCs w:val="24"/>
                        </w:rPr>
                      </w:pPr>
                    </w:p>
                    <w:p w:rsidR="00533C46" w:rsidRPr="00380ED0" w:rsidRDefault="00533C46" w:rsidP="0043288E">
                      <w:pPr>
                        <w:rPr>
                          <w:rFonts w:ascii="Corbel" w:hAnsi="Corbel"/>
                          <w:b/>
                          <w:i/>
                          <w:color w:val="595959" w:themeColor="text1" w:themeTint="A6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49AB6FA7" wp14:editId="50E738FA">
                <wp:simplePos x="0" y="0"/>
                <wp:positionH relativeFrom="column">
                  <wp:posOffset>898525</wp:posOffset>
                </wp:positionH>
                <wp:positionV relativeFrom="paragraph">
                  <wp:posOffset>7117080</wp:posOffset>
                </wp:positionV>
                <wp:extent cx="2738120" cy="293370"/>
                <wp:effectExtent l="0" t="0" r="5080" b="0"/>
                <wp:wrapThrough wrapText="bothSides">
                  <wp:wrapPolygon edited="0">
                    <wp:start x="0" y="0"/>
                    <wp:lineTo x="0" y="19636"/>
                    <wp:lineTo x="21490" y="19636"/>
                    <wp:lineTo x="21490" y="0"/>
                    <wp:lineTo x="0" y="0"/>
                  </wp:wrapPolygon>
                </wp:wrapThrough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93370"/>
                          <a:chOff x="0" y="-23087"/>
                          <a:chExt cx="2738120" cy="264160"/>
                        </a:xfrm>
                      </wpg:grpSpPr>
                      <wps:wsp>
                        <wps:cNvPr id="73" name="Zone de texte 73"/>
                        <wps:cNvSpPr txBox="1"/>
                        <wps:spPr>
                          <a:xfrm>
                            <a:off x="0" y="-23087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EC974C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DC5877" w:rsidRDefault="00550072" w:rsidP="00BC5ADF">
                              <w:pPr>
                                <w:pStyle w:val="Textedebulles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 w:val="24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Sports et Loisirs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71738" y="57150"/>
                            <a:ext cx="19939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AB6FA7" id="Groupe 5" o:spid="_x0000_s1037" style="position:absolute;margin-left:70.75pt;margin-top:560.4pt;width:215.6pt;height:23.1pt;z-index:251716608;mso-height-relative:margin" coordorigin=",-230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">
                <v:shape id="Zone de texte 73" o:spid="_x0000_s1038" type="#_x0000_t202" style="position:absolute;top:-230;width:27381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" fillcolor="#ec974c" stroked="f">
                  <v:textbox>
                    <w:txbxContent>
                      <w:p w:rsidR="00533C46" w:rsidRPr="00DC5877" w:rsidRDefault="00550072" w:rsidP="00BC5ADF">
                        <w:pPr>
                          <w:pStyle w:val="Textedebulles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 w:val="24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Sports et Loisirs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5" o:spid="_x0000_s1039" type="#_x0000_t75" style="position:absolute;left:24717;top:571;width:1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">
                  <v:imagedata r:id="rId17" o:title=""/>
                  <v:path arrowok="t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5181AA75" wp14:editId="767529F6">
                <wp:simplePos x="0" y="0"/>
                <wp:positionH relativeFrom="page">
                  <wp:posOffset>1941449</wp:posOffset>
                </wp:positionH>
                <wp:positionV relativeFrom="paragraph">
                  <wp:posOffset>7604506</wp:posOffset>
                </wp:positionV>
                <wp:extent cx="5532755" cy="1178008"/>
                <wp:effectExtent l="0" t="0" r="0" b="3175"/>
                <wp:wrapNone/>
                <wp:docPr id="76" name="Zone de text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755" cy="117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1823" w:rsidRDefault="00550072" w:rsidP="0055007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</w:pPr>
                            <w:r w:rsidRPr="00C51823"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>Ski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51823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tous les hivers 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 xml:space="preserve">– </w:t>
                            </w:r>
                            <w:r w:rsidRPr="00C51823"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>Niveau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 w:rsidR="00C51823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F</w:t>
                            </w:r>
                            <w:r w:rsidRPr="00C51823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lèche d’</w:t>
                            </w:r>
                            <w:r w:rsidR="00C51823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A</w:t>
                            </w:r>
                            <w:r w:rsidRPr="00C51823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rgent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51823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 xml:space="preserve">+ </w:t>
                            </w:r>
                            <w:r w:rsidR="00C51823" w:rsidRPr="00C51823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4 saisons de cours ESF Compétitions</w:t>
                            </w:r>
                          </w:p>
                          <w:p w:rsidR="00C51823" w:rsidRDefault="00C51823" w:rsidP="0055007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</w:pPr>
                            <w:r w:rsidRPr="00C51823"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>Snowboard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>→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 xml:space="preserve"> Niveau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> 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 w:rsidRPr="00C51823"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1er SURF</w:t>
                            </w:r>
                          </w:p>
                          <w:p w:rsidR="00C51823" w:rsidRPr="00C51823" w:rsidRDefault="00C51823" w:rsidP="0055007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C51823"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>Natation</w:t>
                            </w:r>
                            <w:r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 w:hint="eastAsia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>→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C51823"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>Diplôme</w:t>
                            </w:r>
                            <w:proofErr w:type="gramEnd"/>
                            <w:r w:rsidRPr="00C51823"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> :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Brevet 1000 m Crawl  </w:t>
                            </w:r>
                            <w:r w:rsidRPr="00C51823">
                              <w:rPr>
                                <w:rFonts w:ascii="Corbel" w:hAnsi="Corbel" w:cs="SegoePro-Bold"/>
                                <w:b/>
                                <w:bCs/>
                                <w:color w:val="EC974C"/>
                                <w:sz w:val="24"/>
                                <w:szCs w:val="24"/>
                              </w:rPr>
                              <w:t>+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>Pratique :</w:t>
                            </w:r>
                            <w:r w:rsidRPr="00C51823"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> </w:t>
                            </w:r>
                            <w:r>
                              <w:rPr>
                                <w:rFonts w:ascii="Corbel" w:hAnsi="Corbel" w:cs="SegoePro-Light"/>
                                <w:color w:val="7F7F7F" w:themeColor="text1" w:themeTint="80"/>
                                <w:sz w:val="24"/>
                                <w:szCs w:val="24"/>
                              </w:rPr>
                              <w:t>Club + été</w:t>
                            </w:r>
                          </w:p>
                          <w:p w:rsidR="00533C46" w:rsidRPr="00C51823" w:rsidRDefault="00C51823" w:rsidP="00550072">
                            <w:pPr>
                              <w:pStyle w:val="Textedebulles"/>
                              <w:tabs>
                                <w:tab w:val="left" w:pos="850"/>
                              </w:tabs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</w:pPr>
                            <w:r w:rsidRPr="00C51823"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 xml:space="preserve">Arbitre Officiel </w:t>
                            </w:r>
                            <w:r w:rsidR="003A32D9"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>Régionale</w:t>
                            </w:r>
                            <w:r w:rsidRPr="00C51823"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 xml:space="preserve"> de Basket-</w:t>
                            </w:r>
                            <w:r w:rsidR="00D05118" w:rsidRPr="00C51823"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 xml:space="preserve">Ball </w:t>
                            </w:r>
                            <w:r w:rsidR="000B56E1"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>–</w:t>
                            </w:r>
                            <w:r w:rsidRPr="00C51823"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 xml:space="preserve"> </w:t>
                            </w:r>
                            <w:r w:rsidR="000B56E1"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>depuis 2006</w:t>
                            </w:r>
                            <w:r w:rsidRPr="00C51823">
                              <w:rPr>
                                <w:rFonts w:ascii="Arial" w:hAnsi="Arial" w:cs="Arial"/>
                                <w:b/>
                                <w:bCs/>
                                <w:color w:val="EC974C"/>
                                <w:sz w:val="24"/>
                                <w:szCs w:val="24"/>
                                <w:lang w:eastAsia="ja-JP"/>
                              </w:rPr>
                              <w:t xml:space="preserve">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81AA75" id="_x0000_t202" coordsize="21600,21600" o:spt="202" path="m,l,21600r21600,l21600,xe">
                <v:stroke joinstyle="miter"/>
                <v:path gradientshapeok="t" o:connecttype="rect"/>
              </v:shapetype>
              <v:shape id="Zone de texte 76" o:spid="_x0000_s1040" type="#_x0000_t202" style="position:absolute;margin-left:152.85pt;margin-top:598.8pt;width:435.65pt;height:92.7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" filled="f" stroked="f">
                <v:textbox>
                  <w:txbxContent>
                    <w:p w:rsidR="00C51823" w:rsidRDefault="00550072" w:rsidP="0055007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</w:pPr>
                      <w:r w:rsidRPr="00C51823"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>Ski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  <w:r w:rsidRPr="00C51823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tous les hivers 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 xml:space="preserve">– </w:t>
                      </w:r>
                      <w:r w:rsidRPr="00C51823"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>Niveau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 xml:space="preserve"> : </w:t>
                      </w:r>
                      <w:r w:rsidR="00C51823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F</w:t>
                      </w:r>
                      <w:r w:rsidRPr="00C51823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lèche d’</w:t>
                      </w:r>
                      <w:r w:rsidR="00C51823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A</w:t>
                      </w:r>
                      <w:r w:rsidRPr="00C51823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rgent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  <w:r w:rsidR="00C51823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 xml:space="preserve">+ </w:t>
                      </w:r>
                      <w:r w:rsidR="00C51823" w:rsidRPr="00C51823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4 saisons de cours ESF Compétitions</w:t>
                      </w:r>
                    </w:p>
                    <w:p w:rsidR="00C51823" w:rsidRDefault="00C51823" w:rsidP="0055007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</w:pPr>
                      <w:r w:rsidRPr="00C51823"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>Snowboard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>→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 xml:space="preserve"> Niveau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> 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>: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 w:rsidRPr="00C51823"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1er SURF</w:t>
                      </w:r>
                    </w:p>
                    <w:p w:rsidR="00C51823" w:rsidRPr="00C51823" w:rsidRDefault="00C51823" w:rsidP="0055007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b/>
                          <w:bCs/>
                          <w:caps/>
                          <w:color w:val="EC974C"/>
                          <w:sz w:val="24"/>
                          <w:szCs w:val="24"/>
                          <w:lang w:eastAsia="ja-JP"/>
                        </w:rPr>
                      </w:pPr>
                      <w:r w:rsidRPr="00C51823"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>Natation</w:t>
                      </w:r>
                      <w:r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 w:hint="eastAsia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>→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 </w:t>
                      </w:r>
                      <w:r w:rsidRPr="00C51823"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>Diplôme :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Brevet 1000 m Crawl  </w:t>
                      </w:r>
                      <w:r w:rsidRPr="00C51823">
                        <w:rPr>
                          <w:rFonts w:ascii="Corbel" w:hAnsi="Corbel" w:cs="SegoePro-Bold"/>
                          <w:b/>
                          <w:bCs/>
                          <w:color w:val="EC974C"/>
                          <w:sz w:val="24"/>
                          <w:szCs w:val="24"/>
                        </w:rPr>
                        <w:t>+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>Pratique :</w:t>
                      </w:r>
                      <w:r w:rsidRPr="00C51823"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> </w:t>
                      </w:r>
                      <w:r>
                        <w:rPr>
                          <w:rFonts w:ascii="Corbel" w:hAnsi="Corbel" w:cs="SegoePro-Light"/>
                          <w:color w:val="7F7F7F" w:themeColor="text1" w:themeTint="80"/>
                          <w:sz w:val="24"/>
                          <w:szCs w:val="24"/>
                        </w:rPr>
                        <w:t>Club + été</w:t>
                      </w:r>
                    </w:p>
                    <w:p w:rsidR="00533C46" w:rsidRPr="00C51823" w:rsidRDefault="00C51823" w:rsidP="00550072">
                      <w:pPr>
                        <w:pStyle w:val="Textedebulles"/>
                        <w:tabs>
                          <w:tab w:val="left" w:pos="850"/>
                        </w:tabs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</w:pPr>
                      <w:r w:rsidRPr="00C51823"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 xml:space="preserve">Arbitre Officiel </w:t>
                      </w:r>
                      <w:r w:rsidR="003A32D9"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>Régionale</w:t>
                      </w:r>
                      <w:r w:rsidRPr="00C51823"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 xml:space="preserve"> de Basket-</w:t>
                      </w:r>
                      <w:r w:rsidR="00D05118" w:rsidRPr="00C51823"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 xml:space="preserve">Ball </w:t>
                      </w:r>
                      <w:r w:rsidR="000B56E1"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>–</w:t>
                      </w:r>
                      <w:r w:rsidRPr="00C51823"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 xml:space="preserve"> </w:t>
                      </w:r>
                      <w:r w:rsidR="000B56E1"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>depuis 2006</w:t>
                      </w:r>
                      <w:bookmarkStart w:id="1" w:name="_GoBack"/>
                      <w:bookmarkEnd w:id="1"/>
                      <w:r w:rsidRPr="00C51823">
                        <w:rPr>
                          <w:rFonts w:ascii="Arial" w:hAnsi="Arial" w:cs="Arial"/>
                          <w:b/>
                          <w:bCs/>
                          <w:color w:val="EC974C"/>
                          <w:sz w:val="24"/>
                          <w:szCs w:val="24"/>
                          <w:lang w:eastAsia="ja-JP"/>
                        </w:rPr>
                        <w:t xml:space="preserve"> 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C6C81">
        <w:rPr>
          <w:noProof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6877C556" wp14:editId="55DA52BA">
                <wp:simplePos x="0" y="0"/>
                <wp:positionH relativeFrom="column">
                  <wp:posOffset>892175</wp:posOffset>
                </wp:positionH>
                <wp:positionV relativeFrom="paragraph">
                  <wp:posOffset>340360</wp:posOffset>
                </wp:positionV>
                <wp:extent cx="2738120" cy="263525"/>
                <wp:effectExtent l="0" t="0" r="5080" b="3175"/>
                <wp:wrapThrough wrapText="bothSides">
                  <wp:wrapPolygon edited="0">
                    <wp:start x="0" y="0"/>
                    <wp:lineTo x="0" y="20299"/>
                    <wp:lineTo x="21490" y="20299"/>
                    <wp:lineTo x="21490" y="0"/>
                    <wp:lineTo x="0" y="0"/>
                  </wp:wrapPolygon>
                </wp:wrapThrough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8120" cy="263525"/>
                          <a:chOff x="-1854" y="-138989"/>
                          <a:chExt cx="2738120" cy="264160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-1854" y="-138989"/>
                            <a:ext cx="2738120" cy="264160"/>
                          </a:xfrm>
                          <a:prstGeom prst="rect">
                            <a:avLst/>
                          </a:prstGeom>
                          <a:solidFill>
                            <a:srgbClr val="11514B"/>
                          </a:solidFill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3C46" w:rsidRPr="008131F3" w:rsidRDefault="00533C46" w:rsidP="00BC5ADF">
                              <w:pPr>
                                <w:pStyle w:val="Paragraphestandard"/>
                                <w:spacing w:after="113"/>
                                <w:jc w:val="center"/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aps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E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xpérience</w:t>
                              </w:r>
                              <w:r w:rsidR="00C5182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  <w:r w:rsidRPr="008131F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professionnelle</w:t>
                              </w:r>
                              <w:r w:rsidR="00C51823">
                                <w:rPr>
                                  <w:rFonts w:ascii="Corbel" w:hAnsi="Corbel" w:cs="SegoePro-Light"/>
                                  <w:b/>
                                  <w:color w:val="FFFFFF" w:themeColor="background1"/>
                                  <w:szCs w:val="30"/>
                                  <w14:textOutline w14:w="952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</w:t>
                              </w:r>
                            </w:p>
                            <w:p w:rsidR="00533C46" w:rsidRPr="00BC5ADF" w:rsidRDefault="00533C46">
                              <w:pPr>
                                <w:rPr>
                                  <w:rFonts w:ascii="Verdana" w:hAnsi="Verdana"/>
                                  <w:color w:val="FFFFFF" w:themeColor="background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67674" y="-107218"/>
                            <a:ext cx="184785" cy="16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77C556" id="Groupe 3" o:spid="_x0000_s1041" style="position:absolute;margin-left:70.25pt;margin-top:26.8pt;width:215.6pt;height:20.75pt;z-index:251640320;mso-height-relative:margin" coordorigin="-18,-1389" coordsize="27381,26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">
                <v:shape id="Zone de texte 18" o:spid="_x0000_s1042" type="#_x0000_t202" style="position:absolute;left:-18;top:-1389;width:27380;height:26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" fillcolor="#11514b" stroked="f">
                  <v:textbox>
                    <w:txbxContent>
                      <w:p w:rsidR="00533C46" w:rsidRPr="008131F3" w:rsidRDefault="00533C46" w:rsidP="00BC5ADF">
                        <w:pPr>
                          <w:pStyle w:val="Paragraphestandard"/>
                          <w:spacing w:after="113"/>
                          <w:jc w:val="center"/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8131F3">
                          <w:rPr>
                            <w:rFonts w:ascii="Corbel" w:hAnsi="Corbel" w:cs="SegoePro-Light"/>
                            <w:b/>
                            <w:caps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E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xpérience</w:t>
                        </w:r>
                        <w:r w:rsidR="00C5182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  <w:r w:rsidRPr="008131F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professionnelle</w:t>
                        </w:r>
                        <w:r w:rsidR="00C51823">
                          <w:rPr>
                            <w:rFonts w:ascii="Corbel" w:hAnsi="Corbel" w:cs="SegoePro-Light"/>
                            <w:b/>
                            <w:color w:val="FFFFFF" w:themeColor="background1"/>
                            <w:szCs w:val="30"/>
                            <w14:textOutline w14:w="9525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</w:t>
                        </w:r>
                      </w:p>
                      <w:p w:rsidR="00533C46" w:rsidRPr="00BC5ADF" w:rsidRDefault="00533C46">
                        <w:pPr>
                          <w:rPr>
                            <w:rFonts w:ascii="Verdana" w:hAnsi="Verdana"/>
                            <w:color w:val="FFFFFF" w:themeColor="background1"/>
                            <w:szCs w:val="20"/>
                          </w:rPr>
                        </w:pPr>
                      </w:p>
                    </w:txbxContent>
                  </v:textbox>
                </v:shape>
                <v:shape id="Image 2" o:spid="_x0000_s1043" type="#_x0000_t75" style="position:absolute;left:24676;top:-1072;width:1848;height:1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">
                  <v:imagedata r:id="rId19" o:title=""/>
                  <v:path arrowok="t"/>
                </v:shape>
                <w10:wrap type="through"/>
              </v:group>
            </w:pict>
          </mc:Fallback>
        </mc:AlternateContent>
      </w:r>
      <w:r w:rsidR="00117546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963FB8E" wp14:editId="3BB65931">
                <wp:simplePos x="0" y="0"/>
                <wp:positionH relativeFrom="page">
                  <wp:align>left</wp:align>
                </wp:positionH>
                <wp:positionV relativeFrom="paragraph">
                  <wp:posOffset>1179143</wp:posOffset>
                </wp:positionV>
                <wp:extent cx="2033775" cy="3425190"/>
                <wp:effectExtent l="0" t="0" r="0" b="3810"/>
                <wp:wrapThrough wrapText="bothSides">
                  <wp:wrapPolygon edited="0">
                    <wp:start x="405" y="0"/>
                    <wp:lineTo x="405" y="21504"/>
                    <wp:lineTo x="20844" y="21504"/>
                    <wp:lineTo x="20844" y="0"/>
                    <wp:lineTo x="405" y="0"/>
                  </wp:wrapPolygon>
                </wp:wrapThrough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775" cy="3425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3C46" w:rsidRPr="008131F3" w:rsidRDefault="009728A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LYON 69003</w:t>
                            </w:r>
                          </w:p>
                          <w:p w:rsidR="00533C46" w:rsidRPr="008131F3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533C46" w:rsidRPr="008131F3" w:rsidRDefault="00533C46" w:rsidP="008131F3">
                            <w:pPr>
                              <w:pStyle w:val="Paragraphestandard"/>
                              <w:spacing w:line="240" w:lineRule="auto"/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Tél. </w:t>
                            </w:r>
                            <w:r w:rsidRPr="008131F3">
                              <w:rPr>
                                <w:rFonts w:ascii="Corbel" w:hAnsi="Corbel" w:cs="SegoePro-Bold"/>
                                <w:b/>
                                <w:bCs/>
                                <w:caps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0E5A1F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06 </w:t>
                            </w:r>
                            <w:r w:rsidR="00713C66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44 16 37 43</w:t>
                            </w:r>
                          </w:p>
                          <w:p w:rsidR="00533C46" w:rsidRPr="00880600" w:rsidRDefault="001175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80600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M@il</w:t>
                            </w:r>
                            <w:r w:rsidR="00533C46" w:rsidRPr="00880600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13C66" w:rsidRPr="00402DF3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charleserwin1@gmail.com</w:t>
                            </w:r>
                            <w:hyperlink r:id="rId20" w:history="1"/>
                          </w:p>
                          <w:p w:rsidR="00533C46" w:rsidRPr="008131F3" w:rsidRDefault="00533C46" w:rsidP="00222A2D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Né le </w:t>
                            </w:r>
                            <w:r w:rsidR="00713C66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11/04/1994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="00713C66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CB19DC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8131F3">
                              <w:rPr>
                                <w:rFonts w:ascii="Corbel" w:hAnsi="Corbel" w:cs="SegoePro-Light"/>
                                <w:b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ans</w:t>
                            </w:r>
                          </w:p>
                          <w:p w:rsidR="00533C46" w:rsidRPr="008131F3" w:rsidRDefault="00713C66" w:rsidP="008131F3">
                            <w:pPr>
                              <w:pStyle w:val="Textedebulles"/>
                              <w:spacing w:before="240"/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Etudiant</w:t>
                            </w:r>
                            <w:r w:rsidR="0094630C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728A6">
                              <w:rPr>
                                <w:rFonts w:ascii="Corbel" w:hAnsi="Corbel" w:cs="SegoePro-Light"/>
                                <w:color w:val="FFFFFF" w:themeColor="background1"/>
                                <w:sz w:val="24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</w:t>
                            </w:r>
                          </w:p>
                          <w:p w:rsidR="00533C46" w:rsidRPr="008131F3" w:rsidRDefault="00533C46" w:rsidP="008131F3">
                            <w:pPr>
                              <w:pStyle w:val="Paragraphestandard"/>
                              <w:spacing w:before="240" w:line="240" w:lineRule="auto"/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31F3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Permis</w:t>
                            </w:r>
                            <w:r w:rsidR="00713C66">
                              <w:rPr>
                                <w:rFonts w:ascii="Corbel" w:hAnsi="Corbel" w:cs="SegoePro-Light"/>
                                <w:color w:val="FFFFFF" w:themeColor="background1"/>
                                <w:szCs w:val="20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3FB8E" id="Zone de texte 1" o:spid="_x0000_s1044" type="#_x0000_t202" style="position:absolute;margin-left:0;margin-top:92.85pt;width:160.15pt;height:269.7pt;z-index:2516469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" filled="f" stroked="f">
                <v:textbox>
                  <w:txbxContent>
                    <w:p w:rsidR="00533C46" w:rsidRPr="008131F3" w:rsidRDefault="009728A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LYON 69003</w:t>
                      </w:r>
                    </w:p>
                    <w:p w:rsidR="00533C46" w:rsidRPr="008131F3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533C46" w:rsidRPr="008131F3" w:rsidRDefault="00533C46" w:rsidP="008131F3">
                      <w:pPr>
                        <w:pStyle w:val="Paragraphestandard"/>
                        <w:spacing w:line="240" w:lineRule="auto"/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Tél. </w:t>
                      </w:r>
                      <w:r w:rsidRPr="008131F3">
                        <w:rPr>
                          <w:rFonts w:ascii="Corbel" w:hAnsi="Corbel" w:cs="SegoePro-Bold"/>
                          <w:b/>
                          <w:bCs/>
                          <w:caps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0E5A1F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06 </w:t>
                      </w:r>
                      <w:r w:rsidR="00713C66">
                        <w:rPr>
                          <w:rFonts w:ascii="Corbel" w:hAnsi="Corbel" w:cs="SegoePro-Light"/>
                          <w:b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44 16 37 43</w:t>
                      </w:r>
                    </w:p>
                    <w:p w:rsidR="00533C46" w:rsidRPr="00880600" w:rsidRDefault="001175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80600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M@il</w:t>
                      </w:r>
                      <w:r w:rsidR="00533C46" w:rsidRPr="00880600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13C66" w:rsidRPr="00402DF3">
                        <w:rPr>
                          <w:color w:val="FFFFFF" w:themeColor="background1"/>
                          <w:sz w:val="20"/>
                          <w:szCs w:val="20"/>
                        </w:rPr>
                        <w:t>charleserwin1@gmail.com</w:t>
                      </w:r>
                      <w:hyperlink r:id="rId21" w:history="1"/>
                    </w:p>
                    <w:p w:rsidR="00533C46" w:rsidRPr="008131F3" w:rsidRDefault="00533C46" w:rsidP="00222A2D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Né le </w:t>
                      </w:r>
                      <w:r w:rsidR="00713C66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11/04/1994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="00713C66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CB19DC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8131F3">
                        <w:rPr>
                          <w:rFonts w:ascii="Corbel" w:hAnsi="Corbel" w:cs="SegoePro-Light"/>
                          <w:b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ans</w:t>
                      </w:r>
                    </w:p>
                    <w:p w:rsidR="00533C46" w:rsidRPr="008131F3" w:rsidRDefault="00713C66" w:rsidP="008131F3">
                      <w:pPr>
                        <w:pStyle w:val="Textedebulles"/>
                        <w:spacing w:before="240"/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Etudiant</w:t>
                      </w:r>
                      <w:r w:rsidR="0094630C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728A6">
                        <w:rPr>
                          <w:rFonts w:ascii="Corbel" w:hAnsi="Corbel" w:cs="SegoePro-Light"/>
                          <w:color w:val="FFFFFF" w:themeColor="background1"/>
                          <w:sz w:val="24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</w:t>
                      </w:r>
                    </w:p>
                    <w:p w:rsidR="00533C46" w:rsidRPr="008131F3" w:rsidRDefault="00533C46" w:rsidP="008131F3">
                      <w:pPr>
                        <w:pStyle w:val="Paragraphestandard"/>
                        <w:spacing w:before="240" w:line="240" w:lineRule="auto"/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31F3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Permis</w:t>
                      </w:r>
                      <w:r w:rsidR="00713C66">
                        <w:rPr>
                          <w:rFonts w:ascii="Corbel" w:hAnsi="Corbel" w:cs="SegoePro-Light"/>
                          <w:color w:val="FFFFFF" w:themeColor="background1"/>
                          <w:szCs w:val="20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380ED0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D888823" wp14:editId="59DB90AA">
                <wp:simplePos x="0" y="0"/>
                <wp:positionH relativeFrom="column">
                  <wp:posOffset>861060</wp:posOffset>
                </wp:positionH>
                <wp:positionV relativeFrom="paragraph">
                  <wp:posOffset>143510</wp:posOffset>
                </wp:positionV>
                <wp:extent cx="0" cy="9462770"/>
                <wp:effectExtent l="38100" t="38100" r="38100" b="43180"/>
                <wp:wrapNone/>
                <wp:docPr id="90" name="Connecteur droi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62770"/>
                        </a:xfrm>
                        <a:prstGeom prst="line">
                          <a:avLst/>
                        </a:prstGeom>
                        <a:ln w="76200" cap="rnd">
                          <a:solidFill>
                            <a:schemeClr val="bg1"/>
                          </a:solidFill>
                          <a:prstDash val="sysDot"/>
                          <a:round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4744B7" id="Connecteur droit 90" o:spid="_x0000_s1026" style="position:absolute;z-index:251679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7.8pt,11.3pt" to="67.8pt,7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" strokecolor="white [3212]" strokeweight="6pt">
                <v:stroke dashstyle="1 1" endcap="round"/>
              </v:line>
            </w:pict>
          </mc:Fallback>
        </mc:AlternateContent>
      </w:r>
      <w:r w:rsidR="00533C46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2145ECAF" wp14:editId="1295BF02">
                <wp:simplePos x="0" y="0"/>
                <wp:positionH relativeFrom="column">
                  <wp:posOffset>-909320</wp:posOffset>
                </wp:positionH>
                <wp:positionV relativeFrom="paragraph">
                  <wp:posOffset>6031230</wp:posOffset>
                </wp:positionV>
                <wp:extent cx="1797862" cy="3554057"/>
                <wp:effectExtent l="0" t="0" r="31115" b="53340"/>
                <wp:wrapNone/>
                <wp:docPr id="89" name="Grouper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7862" cy="3554057"/>
                          <a:chOff x="0" y="0"/>
                          <a:chExt cx="1797862" cy="3554057"/>
                        </a:xfrm>
                      </wpg:grpSpPr>
                      <wps:wsp>
                        <wps:cNvPr id="85" name="Connecteur droit 85"/>
                        <wps:cNvCnPr/>
                        <wps:spPr>
                          <a:xfrm flipH="1" flipV="1">
                            <a:off x="0" y="0"/>
                            <a:ext cx="1797862" cy="310305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Connecteur droit 86"/>
                        <wps:cNvCnPr/>
                        <wps:spPr>
                          <a:xfrm flipH="1" flipV="1">
                            <a:off x="9525" y="1245235"/>
                            <a:ext cx="1775012" cy="185162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Connecteur droit 87"/>
                        <wps:cNvCnPr/>
                        <wps:spPr>
                          <a:xfrm flipH="1" flipV="1">
                            <a:off x="5080" y="2531745"/>
                            <a:ext cx="1743748" cy="524174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onnecteur droit 88"/>
                        <wps:cNvCnPr/>
                        <wps:spPr>
                          <a:xfrm flipH="1" flipV="1">
                            <a:off x="19050" y="2150745"/>
                            <a:ext cx="1684804" cy="1403312"/>
                          </a:xfrm>
                          <a:prstGeom prst="line">
                            <a:avLst/>
                          </a:prstGeom>
                          <a:ln w="15875" cap="rnd">
                            <a:solidFill>
                              <a:srgbClr val="FFFFFF"/>
                            </a:solidFill>
                            <a:prstDash val="sysDot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8AFF8A" id="Grouper 89" o:spid="_x0000_s1026" style="position:absolute;margin-left:-71.6pt;margin-top:474.9pt;width:141.55pt;height:279.85pt;z-index:251728896" coordsize="17978,35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">
                <v:line id="Connecteur droit 85" o:spid="_x0000_s1027" style="position:absolute;flip:x y;visibility:visible;mso-wrap-style:square" from="0,0" to="17978,31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nc8cEAAADbAAAADwAAAGRycy9kb3ducmV2LnhtbESPwWrDMBBE74H+g9hCbo3c0DbGjRJK&#10;INCr3X7A1trYTqyVkRRbztdXhUKOw8y8Ybb7aHoxkvOdZQXPqwwEcW11x42C76/jUw7CB2SNvWVS&#10;MJOH/e5hscVC24lLGqvQiARhX6CCNoShkNLXLRn0KzsQJ+9kncGQpGukdjgluOnlOsvepMGO00KL&#10;Ax1aqi/V1SjY/PjpPMdAN1/mljfRntC9KLV8jB/vIALFcA//tz+1gvwV/r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GdzxwQAAANsAAAAPAAAAAAAAAAAAAAAA&#10;AKECAABkcnMvZG93bnJldi54bWxQSwUGAAAAAAQABAD5AAAAjwMAAAAA&#10;" strokecolor="white" strokeweight="1.25pt">
                  <v:stroke dashstyle="1 1" endcap="round"/>
                </v:line>
                <v:line id="Connecteur droit 86" o:spid="_x0000_s1028" style="position:absolute;flip:x y;visibility:visible;mso-wrap-style:square" from="95,12452" to="17845,309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tChsAAAADbAAAADwAAAGRycy9kb3ducmV2LnhtbESPwWrDMBBE74X8g9hAbo2cEhLjRgkh&#10;UOjVbj9ga21sJ9bKSIot9+urQqHHYWbeMIdTNL0YyfnOsoLNOgNBXFvdcaPg8+PtOQfhA7LG3jIp&#10;mMnD6bh4OmCh7cQljVVoRIKwL1BBG8JQSOnrlgz6tR2Ik3e1zmBI0jVSO5wS3PTyJct20mDHaaHF&#10;gS4t1ffqYRTsv/x0m2Ogb1/mlvfRXtFtlVot4/kVRKAY/sN/7XetIN/B75f0A+Tx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bLQobAAAAA2wAAAA8AAAAAAAAAAAAAAAAA&#10;oQIAAGRycy9kb3ducmV2LnhtbFBLBQYAAAAABAAEAPkAAACOAwAAAAA=&#10;" strokecolor="white" strokeweight="1.25pt">
                  <v:stroke dashstyle="1 1" endcap="round"/>
                </v:line>
                <v:line id="Connecteur droit 87" o:spid="_x0000_s1029" style="position:absolute;flip:x y;visibility:visible;mso-wrap-style:square" from="50,25317" to="17488,305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fnHcAAAADbAAAADwAAAGRycy9kb3ducmV2LnhtbESPzWrDMBCE74G+g9hCb7HcEmLjRgmh&#10;UOjVSR9gY61/GmtlJDWW8/RVodDjMDPfMLtDNKO4kfODZQXPWQ6CuLF64E7B5/l9XYLwAVnjaJkU&#10;LOThsH9Y7bDSduaabqfQiQRhX6GCPoSpktI3PRn0mZ2Ik9daZzAk6TqpHc4Jbkb5kudbaXDgtNDj&#10;RG89NdfTt1FQXPz8tcRAd1+XlotoW3QbpZ4e4/EVRKAY/sN/7Q+toCzg90v6AX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mH5x3AAAAA2wAAAA8AAAAAAAAAAAAAAAAA&#10;oQIAAGRycy9kb3ducmV2LnhtbFBLBQYAAAAABAAEAPkAAACOAwAAAAA=&#10;" strokecolor="white" strokeweight="1.25pt">
                  <v:stroke dashstyle="1 1" endcap="round"/>
                </v:line>
                <v:line id="Connecteur droit 88" o:spid="_x0000_s1030" style="position:absolute;flip:x y;visibility:visible;mso-wrap-style:square" from="190,21507" to="17038,35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hzb70AAADbAAAADwAAAGRycy9kb3ducmV2LnhtbERP3WrCMBS+H/gO4Qi7m6ky1tI1FRGE&#10;3drtAc6aY1ttTkoSbdzTmwthlx/ff7WNZhQ3cn6wrGC9ykAQt1YP3Cn4+T68FSB8QNY4WiYFd/Kw&#10;rRcvFZbaznykWxM6kULYl6igD2EqpfRtTwb9yk7EiTtZZzAk6DqpHc4p3Ixyk2Uf0uDAqaHHifY9&#10;tZfmahTkv34+32OgP38sLOfRntC9K/W6jLtPEIFi+Bc/3V9aQZHGpi/pB8j6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Yc2+9AAAA2wAAAA8AAAAAAAAAAAAAAAAAoQIA&#10;AGRycy9kb3ducmV2LnhtbFBLBQYAAAAABAAEAPkAAACLAwAAAAA=&#10;" strokecolor="white" strokeweight="1.25pt">
                  <v:stroke dashstyle="1 1" endcap="round"/>
                </v:line>
              </v:group>
            </w:pict>
          </mc:Fallback>
        </mc:AlternateContent>
      </w:r>
      <w:r w:rsidR="00945931" w:rsidRPr="00945931">
        <w:t xml:space="preserve">  </w:t>
      </w:r>
      <w:bookmarkStart w:id="0" w:name="_GoBack"/>
      <w:bookmarkEnd w:id="0"/>
    </w:p>
    <w:sectPr w:rsidR="00AF7C19" w:rsidSect="00F93E26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036" w:rsidRDefault="00AB0036" w:rsidP="00B51FFB">
      <w:r>
        <w:separator/>
      </w:r>
    </w:p>
  </w:endnote>
  <w:endnote w:type="continuationSeparator" w:id="0">
    <w:p w:rsidR="00AB0036" w:rsidRDefault="00AB0036" w:rsidP="00B51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Pro-Light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Itali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Pro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A5E" w:rsidRDefault="00880600">
    <w:pPr>
      <w:pStyle w:val="Pieddepage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B16A2AF" wp14:editId="6E6BDC07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oup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Forme automatiqu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Forme automatiqu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Forme automatiqu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724E3611" id="Groupe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Forme automatiqu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fabf8f [1945]" strokeweight="1.25pt"/>
              <v:shape id="Forme automatiqu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fabf8f [1945]" strokeweight="1.25pt"/>
              <v:shape id="Forme automatiqu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fabf8f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E4EB2F" wp14:editId="7B1F409D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angle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Date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880600" w:rsidRDefault="00880600">
                              <w:pPr>
                                <w:jc w:val="right"/>
                              </w:pPr>
                              <w:r>
                                <w:t>CONTACT : charleserwin1@gmail.com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3AE4EB2F" id="Rectangle 451" o:spid="_x0000_s1045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" filled="f" stroked="f">
              <v:textbox inset=",0">
                <w:txbxContent>
                  <w:sdt>
                    <w:sdtPr>
                      <w:alias w:val="Date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>
                        <w:dateFormat w:val="dd MMMM yyyy"/>
                        <w:lid w:val="fr-F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880600" w:rsidRDefault="00880600">
                        <w:pPr>
                          <w:jc w:val="right"/>
                        </w:pPr>
                        <w:r>
                          <w:t>CONTACT : charleserwin1@gmail.com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036" w:rsidRDefault="00AB0036" w:rsidP="00B51FFB">
      <w:r>
        <w:separator/>
      </w:r>
    </w:p>
  </w:footnote>
  <w:footnote w:type="continuationSeparator" w:id="0">
    <w:p w:rsidR="00AB0036" w:rsidRDefault="00AB0036" w:rsidP="00B51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9BF"/>
    <w:multiLevelType w:val="hybridMultilevel"/>
    <w:tmpl w:val="97F069A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910E96A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F4721"/>
    <w:multiLevelType w:val="hybridMultilevel"/>
    <w:tmpl w:val="F704F9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7B86708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3E5B38"/>
    <w:multiLevelType w:val="hybridMultilevel"/>
    <w:tmpl w:val="919EFD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150A7"/>
    <w:multiLevelType w:val="hybridMultilevel"/>
    <w:tmpl w:val="CD4C64C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E21CEE2E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21D4F"/>
    <w:multiLevelType w:val="hybridMultilevel"/>
    <w:tmpl w:val="229AB4A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AB52D558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523C4"/>
    <w:multiLevelType w:val="hybridMultilevel"/>
    <w:tmpl w:val="B9F20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8F21D7A">
      <w:start w:val="1"/>
      <w:numFmt w:val="bullet"/>
      <w:lvlText w:val="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CB4A8E"/>
    <w:multiLevelType w:val="hybridMultilevel"/>
    <w:tmpl w:val="F684DA3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60D91"/>
    <w:multiLevelType w:val="hybridMultilevel"/>
    <w:tmpl w:val="2FBA38A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2AB02F8C">
      <w:start w:val="1"/>
      <w:numFmt w:val="bullet"/>
      <w:lvlText w:val=""/>
      <w:lvlJc w:val="left"/>
      <w:pPr>
        <w:tabs>
          <w:tab w:val="num" w:pos="1134"/>
        </w:tabs>
        <w:ind w:left="1134" w:hanging="39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D57B1"/>
    <w:multiLevelType w:val="hybridMultilevel"/>
    <w:tmpl w:val="F48C3DE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07CF5B8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616D4"/>
    <w:multiLevelType w:val="hybridMultilevel"/>
    <w:tmpl w:val="DB32858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C840BF60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8"/>
        <w:szCs w:val="18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2307D"/>
    <w:multiLevelType w:val="hybridMultilevel"/>
    <w:tmpl w:val="C39E3C9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FD0C1CC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50A75"/>
    <w:multiLevelType w:val="hybridMultilevel"/>
    <w:tmpl w:val="A6D4B51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1D4183E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17ABB"/>
    <w:multiLevelType w:val="hybridMultilevel"/>
    <w:tmpl w:val="75E67AB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BCDCB5B4">
      <w:start w:val="1"/>
      <w:numFmt w:val="bullet"/>
      <w:lvlText w:val=""/>
      <w:lvlJc w:val="left"/>
      <w:pPr>
        <w:tabs>
          <w:tab w:val="num" w:pos="964"/>
        </w:tabs>
        <w:ind w:left="1304" w:hanging="567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11951"/>
    <w:multiLevelType w:val="hybridMultilevel"/>
    <w:tmpl w:val="CD42154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B4A685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DA7E5B"/>
    <w:multiLevelType w:val="hybridMultilevel"/>
    <w:tmpl w:val="9316416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F0A9EE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40D3C"/>
    <w:multiLevelType w:val="hybridMultilevel"/>
    <w:tmpl w:val="F420156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9528456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175F3D"/>
    <w:multiLevelType w:val="hybridMultilevel"/>
    <w:tmpl w:val="D71E219A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AE8D0D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84A42"/>
    <w:multiLevelType w:val="hybridMultilevel"/>
    <w:tmpl w:val="2002696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D26407D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7B87"/>
    <w:multiLevelType w:val="hybridMultilevel"/>
    <w:tmpl w:val="579668B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8770CD"/>
    <w:multiLevelType w:val="hybridMultilevel"/>
    <w:tmpl w:val="6A5E2B0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330CCC48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6"/>
        <w:szCs w:val="16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67C6F"/>
    <w:multiLevelType w:val="hybridMultilevel"/>
    <w:tmpl w:val="22AA2F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F5986D82">
      <w:start w:val="1"/>
      <w:numFmt w:val="bullet"/>
      <w:lvlText w:val=""/>
      <w:lvlJc w:val="left"/>
      <w:pPr>
        <w:tabs>
          <w:tab w:val="num" w:pos="1021"/>
        </w:tabs>
        <w:ind w:left="1021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3270F"/>
    <w:multiLevelType w:val="hybridMultilevel"/>
    <w:tmpl w:val="478E9F54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12AB412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olor w:val="auto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E74CF"/>
    <w:multiLevelType w:val="hybridMultilevel"/>
    <w:tmpl w:val="FE8AAD8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FE1E4C">
      <w:start w:val="1"/>
      <w:numFmt w:val="bullet"/>
      <w:lvlText w:val=""/>
      <w:lvlJc w:val="left"/>
      <w:pPr>
        <w:tabs>
          <w:tab w:val="num" w:pos="964"/>
        </w:tabs>
        <w:ind w:left="964" w:hanging="51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E6A63"/>
    <w:multiLevelType w:val="hybridMultilevel"/>
    <w:tmpl w:val="39921C50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416D840">
      <w:start w:val="1"/>
      <w:numFmt w:val="bullet"/>
      <w:lvlText w:val="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DB468F"/>
    <w:multiLevelType w:val="hybridMultilevel"/>
    <w:tmpl w:val="8DB83B5E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6A024AC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5046B"/>
    <w:multiLevelType w:val="hybridMultilevel"/>
    <w:tmpl w:val="63A2D84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DD216DE">
      <w:start w:val="1"/>
      <w:numFmt w:val="bullet"/>
      <w:lvlText w:val=""/>
      <w:lvlJc w:val="left"/>
      <w:pPr>
        <w:tabs>
          <w:tab w:val="num" w:pos="1021"/>
        </w:tabs>
        <w:ind w:left="1021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704582"/>
    <w:multiLevelType w:val="hybridMultilevel"/>
    <w:tmpl w:val="94FACE16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46FC833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FF6BBE"/>
    <w:multiLevelType w:val="hybridMultilevel"/>
    <w:tmpl w:val="5358E788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89659AC">
      <w:start w:val="1"/>
      <w:numFmt w:val="bullet"/>
      <w:lvlText w:val=""/>
      <w:lvlJc w:val="left"/>
      <w:pPr>
        <w:tabs>
          <w:tab w:val="num" w:pos="340"/>
        </w:tabs>
        <w:ind w:left="397" w:hanging="397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3B097E"/>
    <w:multiLevelType w:val="hybridMultilevel"/>
    <w:tmpl w:val="B498A888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FE7099D2">
      <w:start w:val="1"/>
      <w:numFmt w:val="bullet"/>
      <w:lvlText w:val=""/>
      <w:lvlJc w:val="left"/>
      <w:pPr>
        <w:tabs>
          <w:tab w:val="num" w:pos="794"/>
        </w:tabs>
        <w:ind w:left="79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55B8C"/>
    <w:multiLevelType w:val="hybridMultilevel"/>
    <w:tmpl w:val="A632360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70388196">
      <w:start w:val="1"/>
      <w:numFmt w:val="bullet"/>
      <w:lvlText w:val=""/>
      <w:lvlJc w:val="left"/>
      <w:pPr>
        <w:tabs>
          <w:tab w:val="num" w:pos="1021"/>
        </w:tabs>
        <w:ind w:left="1021" w:hanging="28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10458C"/>
    <w:multiLevelType w:val="hybridMultilevel"/>
    <w:tmpl w:val="8D9AF45C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2AB02F8C">
      <w:start w:val="1"/>
      <w:numFmt w:val="bullet"/>
      <w:lvlText w:val=""/>
      <w:lvlJc w:val="left"/>
      <w:pPr>
        <w:ind w:left="144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E9111B"/>
    <w:multiLevelType w:val="hybridMultilevel"/>
    <w:tmpl w:val="E6CE1BC6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61DCC122">
      <w:start w:val="1"/>
      <w:numFmt w:val="bullet"/>
      <w:lvlText w:val=""/>
      <w:lvlJc w:val="left"/>
      <w:pPr>
        <w:tabs>
          <w:tab w:val="num" w:pos="907"/>
        </w:tabs>
        <w:ind w:left="907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917B19"/>
    <w:multiLevelType w:val="hybridMultilevel"/>
    <w:tmpl w:val="5D52986E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D2D0F42C">
      <w:start w:val="1"/>
      <w:numFmt w:val="bullet"/>
      <w:lvlText w:val=""/>
      <w:lvlJc w:val="left"/>
      <w:pPr>
        <w:tabs>
          <w:tab w:val="num" w:pos="1134"/>
        </w:tabs>
        <w:ind w:left="1134" w:hanging="17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8EC02F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BE1E60"/>
    <w:multiLevelType w:val="hybridMultilevel"/>
    <w:tmpl w:val="0FC6788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8BA47A56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4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E3E7C"/>
    <w:multiLevelType w:val="hybridMultilevel"/>
    <w:tmpl w:val="A8541104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C8AE5E88">
      <w:start w:val="1"/>
      <w:numFmt w:val="bullet"/>
      <w:lvlText w:val=""/>
      <w:lvlJc w:val="left"/>
      <w:pPr>
        <w:tabs>
          <w:tab w:val="num" w:pos="1077"/>
        </w:tabs>
        <w:ind w:left="1077" w:hanging="34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75985"/>
    <w:multiLevelType w:val="hybridMultilevel"/>
    <w:tmpl w:val="07802290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91527500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11514B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97088F"/>
    <w:multiLevelType w:val="hybridMultilevel"/>
    <w:tmpl w:val="0F6AD0B2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67DC7"/>
    <w:multiLevelType w:val="hybridMultilevel"/>
    <w:tmpl w:val="3F86780A"/>
    <w:lvl w:ilvl="0" w:tplc="E21CEE2E">
      <w:start w:val="1"/>
      <w:numFmt w:val="bullet"/>
      <w:lvlText w:val=""/>
      <w:lvlJc w:val="left"/>
      <w:pPr>
        <w:ind w:left="1567" w:hanging="360"/>
      </w:pPr>
      <w:rPr>
        <w:rFonts w:ascii="Symbol" w:hAnsi="Symbol" w:hint="default"/>
      </w:rPr>
    </w:lvl>
    <w:lvl w:ilvl="1" w:tplc="1DE0A372">
      <w:start w:val="1"/>
      <w:numFmt w:val="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  <w:b/>
        <w:bCs/>
        <w:i w:val="0"/>
        <w:iCs w:val="0"/>
        <w:caps w:val="0"/>
        <w:strike w:val="0"/>
        <w:dstrike w:val="0"/>
        <w:vanish w:val="0"/>
        <w:color w:val="279080"/>
        <w:sz w:val="22"/>
        <w:szCs w:val="24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75833"/>
    <w:multiLevelType w:val="hybridMultilevel"/>
    <w:tmpl w:val="EBF004B2"/>
    <w:lvl w:ilvl="0" w:tplc="6AE8D0DC">
      <w:start w:val="1"/>
      <w:numFmt w:val="bullet"/>
      <w:lvlText w:val=""/>
      <w:lvlJc w:val="left"/>
      <w:pPr>
        <w:ind w:left="720" w:hanging="360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1" w:tplc="9196C7F8">
      <w:start w:val="1"/>
      <w:numFmt w:val="bullet"/>
      <w:lvlText w:val=""/>
      <w:lvlJc w:val="left"/>
      <w:pPr>
        <w:tabs>
          <w:tab w:val="num" w:pos="1191"/>
        </w:tabs>
        <w:ind w:left="1191" w:hanging="454"/>
      </w:pPr>
      <w:rPr>
        <w:rFonts w:ascii="Verdana" w:hAnsi="Verdana" w:hint="default"/>
        <w:b/>
        <w:bCs/>
        <w:i w:val="0"/>
        <w:iCs w:val="0"/>
        <w:caps w:val="0"/>
        <w:strike w:val="0"/>
        <w:dstrike w:val="0"/>
        <w:vanish w:val="0"/>
        <w:color w:val="auto"/>
        <w:sz w:val="12"/>
        <w:szCs w:val="12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"/>
  </w:num>
  <w:num w:numId="3">
    <w:abstractNumId w:val="21"/>
  </w:num>
  <w:num w:numId="4">
    <w:abstractNumId w:val="9"/>
  </w:num>
  <w:num w:numId="5">
    <w:abstractNumId w:val="19"/>
  </w:num>
  <w:num w:numId="6">
    <w:abstractNumId w:val="2"/>
  </w:num>
  <w:num w:numId="7">
    <w:abstractNumId w:val="6"/>
  </w:num>
  <w:num w:numId="8">
    <w:abstractNumId w:val="16"/>
  </w:num>
  <w:num w:numId="9">
    <w:abstractNumId w:val="22"/>
  </w:num>
  <w:num w:numId="10">
    <w:abstractNumId w:val="28"/>
  </w:num>
  <w:num w:numId="11">
    <w:abstractNumId w:val="31"/>
  </w:num>
  <w:num w:numId="12">
    <w:abstractNumId w:val="29"/>
  </w:num>
  <w:num w:numId="13">
    <w:abstractNumId w:val="34"/>
  </w:num>
  <w:num w:numId="14">
    <w:abstractNumId w:val="38"/>
  </w:num>
  <w:num w:numId="15">
    <w:abstractNumId w:val="15"/>
  </w:num>
  <w:num w:numId="16">
    <w:abstractNumId w:val="12"/>
  </w:num>
  <w:num w:numId="17">
    <w:abstractNumId w:val="1"/>
  </w:num>
  <w:num w:numId="18">
    <w:abstractNumId w:val="7"/>
  </w:num>
  <w:num w:numId="19">
    <w:abstractNumId w:val="32"/>
  </w:num>
  <w:num w:numId="20">
    <w:abstractNumId w:val="23"/>
  </w:num>
  <w:num w:numId="21">
    <w:abstractNumId w:val="25"/>
  </w:num>
  <w:num w:numId="22">
    <w:abstractNumId w:val="18"/>
  </w:num>
  <w:num w:numId="23">
    <w:abstractNumId w:val="30"/>
  </w:num>
  <w:num w:numId="24">
    <w:abstractNumId w:val="5"/>
  </w:num>
  <w:num w:numId="25">
    <w:abstractNumId w:val="4"/>
  </w:num>
  <w:num w:numId="26">
    <w:abstractNumId w:val="20"/>
  </w:num>
  <w:num w:numId="27">
    <w:abstractNumId w:val="24"/>
  </w:num>
  <w:num w:numId="28">
    <w:abstractNumId w:val="0"/>
  </w:num>
  <w:num w:numId="29">
    <w:abstractNumId w:val="27"/>
  </w:num>
  <w:num w:numId="30">
    <w:abstractNumId w:val="10"/>
  </w:num>
  <w:num w:numId="31">
    <w:abstractNumId w:val="14"/>
  </w:num>
  <w:num w:numId="32">
    <w:abstractNumId w:val="17"/>
  </w:num>
  <w:num w:numId="33">
    <w:abstractNumId w:val="33"/>
  </w:num>
  <w:num w:numId="34">
    <w:abstractNumId w:val="8"/>
  </w:num>
  <w:num w:numId="35">
    <w:abstractNumId w:val="35"/>
  </w:num>
  <w:num w:numId="36">
    <w:abstractNumId w:val="26"/>
  </w:num>
  <w:num w:numId="37">
    <w:abstractNumId w:val="11"/>
  </w:num>
  <w:num w:numId="38">
    <w:abstractNumId w:val="37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removePersonalInformation/>
  <w:removeDateAndTime/>
  <w:activeWritingStyle w:appName="MSWord" w:lang="fr-FR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CBF"/>
    <w:rsid w:val="0004135C"/>
    <w:rsid w:val="00042A5C"/>
    <w:rsid w:val="000B56E1"/>
    <w:rsid w:val="000B66BC"/>
    <w:rsid w:val="000E5A1F"/>
    <w:rsid w:val="00117546"/>
    <w:rsid w:val="00195BAF"/>
    <w:rsid w:val="001B01AB"/>
    <w:rsid w:val="001B55A0"/>
    <w:rsid w:val="00222A2D"/>
    <w:rsid w:val="002303A4"/>
    <w:rsid w:val="002319E2"/>
    <w:rsid w:val="00245DCF"/>
    <w:rsid w:val="00252010"/>
    <w:rsid w:val="00260D98"/>
    <w:rsid w:val="00263DE3"/>
    <w:rsid w:val="002C6C81"/>
    <w:rsid w:val="003615FE"/>
    <w:rsid w:val="003675C8"/>
    <w:rsid w:val="00374914"/>
    <w:rsid w:val="00380ED0"/>
    <w:rsid w:val="00385A1F"/>
    <w:rsid w:val="00385FAA"/>
    <w:rsid w:val="00395DD5"/>
    <w:rsid w:val="003A32D9"/>
    <w:rsid w:val="003B475E"/>
    <w:rsid w:val="003D445D"/>
    <w:rsid w:val="003E666C"/>
    <w:rsid w:val="00402DF3"/>
    <w:rsid w:val="00420CBF"/>
    <w:rsid w:val="004228E2"/>
    <w:rsid w:val="00427934"/>
    <w:rsid w:val="0043288E"/>
    <w:rsid w:val="00446CB6"/>
    <w:rsid w:val="004A1F40"/>
    <w:rsid w:val="004B60AA"/>
    <w:rsid w:val="00533C46"/>
    <w:rsid w:val="005454FC"/>
    <w:rsid w:val="005459B7"/>
    <w:rsid w:val="00550072"/>
    <w:rsid w:val="00563C9B"/>
    <w:rsid w:val="00626236"/>
    <w:rsid w:val="00675828"/>
    <w:rsid w:val="006E51CE"/>
    <w:rsid w:val="00705771"/>
    <w:rsid w:val="00713C66"/>
    <w:rsid w:val="0075570E"/>
    <w:rsid w:val="00773A5E"/>
    <w:rsid w:val="00791F2D"/>
    <w:rsid w:val="007B7C54"/>
    <w:rsid w:val="007C3637"/>
    <w:rsid w:val="00807310"/>
    <w:rsid w:val="008131F3"/>
    <w:rsid w:val="008424FA"/>
    <w:rsid w:val="00872D84"/>
    <w:rsid w:val="00880600"/>
    <w:rsid w:val="008B6CED"/>
    <w:rsid w:val="00945931"/>
    <w:rsid w:val="0094630C"/>
    <w:rsid w:val="009728A6"/>
    <w:rsid w:val="009C03A1"/>
    <w:rsid w:val="00AA6C16"/>
    <w:rsid w:val="00AB0036"/>
    <w:rsid w:val="00AF7C19"/>
    <w:rsid w:val="00B47022"/>
    <w:rsid w:val="00B51FFB"/>
    <w:rsid w:val="00BC5ADF"/>
    <w:rsid w:val="00BE5C04"/>
    <w:rsid w:val="00C34B02"/>
    <w:rsid w:val="00C51823"/>
    <w:rsid w:val="00CB19DC"/>
    <w:rsid w:val="00CE06E8"/>
    <w:rsid w:val="00D05118"/>
    <w:rsid w:val="00D326EE"/>
    <w:rsid w:val="00D422E9"/>
    <w:rsid w:val="00D60A08"/>
    <w:rsid w:val="00D8598A"/>
    <w:rsid w:val="00D873DD"/>
    <w:rsid w:val="00DC5877"/>
    <w:rsid w:val="00E04D73"/>
    <w:rsid w:val="00E211FB"/>
    <w:rsid w:val="00E27B5B"/>
    <w:rsid w:val="00E76932"/>
    <w:rsid w:val="00ED3B98"/>
    <w:rsid w:val="00F05ECC"/>
    <w:rsid w:val="00F340E0"/>
    <w:rsid w:val="00F52B97"/>
    <w:rsid w:val="00F91DD0"/>
    <w:rsid w:val="00F93E26"/>
    <w:rsid w:val="00FD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5E67E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unhideWhenUsed/>
    <w:rsid w:val="00F93E26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rsid w:val="00F93E26"/>
    <w:rPr>
      <w:rFonts w:ascii="Lucida Grande" w:hAnsi="Lucida Grande"/>
      <w:sz w:val="18"/>
      <w:szCs w:val="18"/>
    </w:rPr>
  </w:style>
  <w:style w:type="paragraph" w:customStyle="1" w:styleId="Paragraphestandard">
    <w:name w:val="[Paragraphe standard]"/>
    <w:basedOn w:val="Normal"/>
    <w:uiPriority w:val="99"/>
    <w:rsid w:val="00F93E2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Lienhypertexte">
    <w:name w:val="Hyperlink"/>
    <w:basedOn w:val="Policepardfaut"/>
    <w:uiPriority w:val="99"/>
    <w:unhideWhenUsed/>
    <w:rsid w:val="00B47022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47022"/>
    <w:rPr>
      <w:color w:val="800080" w:themeColor="followedHyperlink"/>
      <w:u w:val="single"/>
    </w:rPr>
  </w:style>
  <w:style w:type="paragraph" w:customStyle="1" w:styleId="Aucunstyle">
    <w:name w:val="[Aucun style]"/>
    <w:rsid w:val="002303A4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En-tte">
    <w:name w:val="header"/>
    <w:basedOn w:val="Normal"/>
    <w:link w:val="En-tt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51FFB"/>
  </w:style>
  <w:style w:type="paragraph" w:styleId="Pieddepage">
    <w:name w:val="footer"/>
    <w:basedOn w:val="Normal"/>
    <w:link w:val="PieddepageCar"/>
    <w:uiPriority w:val="99"/>
    <w:unhideWhenUsed/>
    <w:rsid w:val="00B51FF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51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mailto:adresse@email.zz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mailto:adresse@email.zz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winCD\AppData\Roaming\Microsoft\Templates\CV%20moderne%20color&#233;%20(design%20vertical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CONTACT : charleserwin1@gmail.com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7AA435-881C-4F11-9414-A1097715BE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1F998C-7418-4FA9-94C3-25BA3FA9F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coloré (design vertical).dotx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CV moderne coloré (design vertical)</vt:lpstr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moderne coloré (design vertical)</dc:title>
  <dc:subject/>
  <dc:creator/>
  <cp:keywords/>
  <dc:description/>
  <cp:lastModifiedBy/>
  <cp:revision>1</cp:revision>
  <dcterms:created xsi:type="dcterms:W3CDTF">2015-01-16T21:09:00Z</dcterms:created>
  <dcterms:modified xsi:type="dcterms:W3CDTF">2016-11-23T22:56:00Z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TC043158559991</vt:lpwstr>
  </property>
</Properties>
</file>
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FA8F" w14:textId="0F730983" w:rsidR="00F93E26" w:rsidRDefault="00ED6426">
      <w:pPr>
        <w:sectPr w:rsidR="00F93E26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CFFAF5A" wp14:editId="3FCC9B2D">
                <wp:simplePos x="0" y="0"/>
                <wp:positionH relativeFrom="column">
                  <wp:posOffset>1689431</wp:posOffset>
                </wp:positionH>
                <wp:positionV relativeFrom="paragraph">
                  <wp:posOffset>-651688</wp:posOffset>
                </wp:positionV>
                <wp:extent cx="2721254" cy="829868"/>
                <wp:effectExtent l="0" t="0" r="22225" b="279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829868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3CAB" w14:textId="1DD3B160" w:rsidR="00913AD1" w:rsidRPr="00BF0F71" w:rsidRDefault="00335531" w:rsidP="00913AD1">
                            <w:pPr>
                              <w:jc w:val="center"/>
                              <w:rPr>
                                <w:rFonts w:ascii="Avenir Book" w:hAnsi="Avenir Book" w:cs="Segoe UI Semilight"/>
                                <w:b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b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Développeur Full-Stack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AF5A" id="Rectangle 109" o:spid="_x0000_s1026" style="position:absolute;margin-left:133.05pt;margin-top:-51.3pt;width:214.25pt;height:65.3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" filled="f" strokecolor="black [3200]" strokeweight="2pt">
                <v:textbox>
                  <w:txbxContent>
                    <w:p w14:paraId="574C3CAB" w14:textId="1DD3B160" w:rsidR="00913AD1" w:rsidRPr="00BF0F71" w:rsidRDefault="00335531" w:rsidP="00913AD1">
                      <w:pPr>
                        <w:jc w:val="center"/>
                        <w:rPr>
                          <w:rFonts w:ascii="Avenir Book" w:hAnsi="Avenir Book" w:cs="Segoe UI Semilight"/>
                          <w:b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Book" w:hAnsi="Avenir Book" w:cs="Segoe UI Semilight"/>
                          <w:b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Développeur Full-Stack</w:t>
                      </w:r>
                    </w:p>
                  </w:txbxContent>
                </v:textbox>
              </v:rect>
            </w:pict>
          </mc:Fallback>
        </mc:AlternateContent>
      </w:r>
      <w:r w:rsidR="00335531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FD853D8" wp14:editId="083E88CD">
                <wp:simplePos x="0" y="0"/>
                <wp:positionH relativeFrom="column">
                  <wp:posOffset>-987577</wp:posOffset>
                </wp:positionH>
                <wp:positionV relativeFrom="paragraph">
                  <wp:posOffset>-892479</wp:posOffset>
                </wp:positionV>
                <wp:extent cx="7658100" cy="1375258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3752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BCCE2" id="Rectangle 55" o:spid="_x0000_s1026" style="position:absolute;margin-left:-77.75pt;margin-top:-70.25pt;width:603pt;height:108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" fillcolor="#a5a5a5 [2092]" stroked="f"/>
            </w:pict>
          </mc:Fallback>
        </mc:AlternateContent>
      </w:r>
      <w:r w:rsidR="00335531">
        <w:rPr>
          <w:noProof/>
        </w:rPr>
        <w:drawing>
          <wp:anchor distT="0" distB="0" distL="114300" distR="114300" simplePos="0" relativeHeight="252021760" behindDoc="0" locked="0" layoutInCell="1" allowOverlap="1" wp14:anchorId="59830D45" wp14:editId="075DA287">
            <wp:simplePos x="0" y="0"/>
            <wp:positionH relativeFrom="leftMargin">
              <wp:posOffset>189865</wp:posOffset>
            </wp:positionH>
            <wp:positionV relativeFrom="paragraph">
              <wp:posOffset>-343815</wp:posOffset>
            </wp:positionV>
            <wp:extent cx="826618" cy="693592"/>
            <wp:effectExtent l="0" t="0" r="0" b="0"/>
            <wp:wrapNone/>
            <wp:docPr id="300" name="Imag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618" cy="69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E3A01" wp14:editId="07642799">
                <wp:simplePos x="0" y="0"/>
                <wp:positionH relativeFrom="column">
                  <wp:posOffset>-687639</wp:posOffset>
                </wp:positionH>
                <wp:positionV relativeFrom="paragraph">
                  <wp:posOffset>-799599</wp:posOffset>
                </wp:positionV>
                <wp:extent cx="2110740" cy="4889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6AC4" w14:textId="77777777" w:rsidR="00945931" w:rsidRPr="003C460D" w:rsidRDefault="004858C4" w:rsidP="00F93E26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Erwin CHARLES-DUFANT</w:t>
                            </w:r>
                          </w:p>
                          <w:p w14:paraId="70BFC53B" w14:textId="77777777"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E3A0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-54.15pt;margin-top:-62.95pt;width:166.2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" filled="f" stroked="f">
                <v:textbox>
                  <w:txbxContent>
                    <w:p w14:paraId="3B4F6AC4" w14:textId="77777777" w:rsidR="00945931" w:rsidRPr="003C460D" w:rsidRDefault="004858C4" w:rsidP="00F93E26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Erwin CHARLES-DUFANT</w:t>
                      </w:r>
                    </w:p>
                    <w:p w14:paraId="70BFC53B" w14:textId="77777777"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32F8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2AC3D6BB" wp14:editId="7B3CBE0B">
                <wp:simplePos x="0" y="0"/>
                <wp:positionH relativeFrom="column">
                  <wp:posOffset>-729673</wp:posOffset>
                </wp:positionH>
                <wp:positionV relativeFrom="paragraph">
                  <wp:posOffset>-782837</wp:posOffset>
                </wp:positionV>
                <wp:extent cx="2167314" cy="342782"/>
                <wp:effectExtent l="0" t="0" r="0" b="0"/>
                <wp:wrapNone/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314" cy="342782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EF4D9" id="Grouper 10" o:spid="_x0000_s1026" style="position:absolute;margin-left:-57.45pt;margin-top:-61.65pt;width:170.65pt;height:27pt;z-index:251632640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">
                <v:rect id="Rectangle 7" o:spid="_x0000_s1027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" fillcolor="white [3212]" stroked="f"/>
              </v:group>
            </w:pict>
          </mc:Fallback>
        </mc:AlternateContent>
      </w:r>
      <w:r w:rsidR="00945931" w:rsidRPr="00945931">
        <w:t xml:space="preserve"> </w:t>
      </w:r>
    </w:p>
    <w:p w14:paraId="74301EBB" w14:textId="687BF410" w:rsidR="00AF7C19" w:rsidRDefault="00335531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40762B67" wp14:editId="3D4AA30A">
                <wp:simplePos x="0" y="0"/>
                <wp:positionH relativeFrom="column">
                  <wp:posOffset>4787544</wp:posOffset>
                </wp:positionH>
                <wp:positionV relativeFrom="paragraph">
                  <wp:posOffset>-407112</wp:posOffset>
                </wp:positionV>
                <wp:extent cx="1389888" cy="508076"/>
                <wp:effectExtent l="76200" t="57150" r="96520" b="13970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080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4817C" id="Rectangle à coins arrondis 13" o:spid="_x0000_s1026" style="position:absolute;margin-left:376.95pt;margin-top:-32.05pt;width:109.45pt;height:40pt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B34D3C0" wp14:editId="24EB7E02">
                <wp:simplePos x="0" y="0"/>
                <wp:positionH relativeFrom="column">
                  <wp:posOffset>4903698</wp:posOffset>
                </wp:positionH>
                <wp:positionV relativeFrom="paragraph">
                  <wp:posOffset>-404292</wp:posOffset>
                </wp:positionV>
                <wp:extent cx="1244600" cy="50076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00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B497C" w14:textId="38AB6EE8" w:rsidR="0013289C" w:rsidRDefault="00F605FA" w:rsidP="0013289C">
                            <w:pPr>
                              <w:pStyle w:val="Paragraphestandard"/>
                              <w:spacing w:after="113" w:line="240" w:lineRule="auto"/>
                              <w:rPr>
                                <w:rStyle w:val="Lienhypertexte"/>
                                <w:rFonts w:ascii="Avenir Book" w:hAnsi="Avenir Book" w:cs="Segoe UI Semilight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="0013289C" w:rsidRPr="0013289C">
                                <w:rPr>
                                  <w:rStyle w:val="Lienhypertexte"/>
                                  <w:rFonts w:ascii="Avenir Book" w:hAnsi="Avenir Book" w:cs="Segoe UI Semilight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13289C">
                              <w:rPr>
                                <w:rFonts w:ascii="Avenir Book" w:hAnsi="Avenir Book" w:cs="Segoe UI Semilight"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/      </w:t>
                            </w:r>
                            <w:hyperlink r:id="rId17" w:history="1">
                              <w:r w:rsidR="0013289C" w:rsidRPr="0013289C">
                                <w:rPr>
                                  <w:rStyle w:val="Lienhypertexte"/>
                                  <w:rFonts w:ascii="Avenir Book" w:hAnsi="Avenir Book" w:cs="Segoe UI Semilight"/>
                                  <w:sz w:val="18"/>
                                  <w:szCs w:val="1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Viadeo</w:t>
                              </w:r>
                            </w:hyperlink>
                          </w:p>
                          <w:p w14:paraId="23CA7FAB" w14:textId="337E354D" w:rsidR="00335531" w:rsidRPr="005932F8" w:rsidRDefault="00335531" w:rsidP="0013289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venir Book" w:hAnsi="Avenir Book" w:cs="Segoe UI Semilight"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8BB70" wp14:editId="2ACB99FF">
                                  <wp:extent cx="203835" cy="199390"/>
                                  <wp:effectExtent l="0" t="0" r="5715" b="0"/>
                                  <wp:docPr id="296" name="Image 296">
                                    <a:hlinkClick xmlns:a="http://schemas.openxmlformats.org/drawingml/2006/main" r:id="rId16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" name="Image 296">
                                            <a:hlinkClick r:id="rId16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8042" t="9481" r="20354" b="98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venir Book" w:hAnsi="Avenir Book" w:cs="Segoe UI Semilight"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FA51D" wp14:editId="37FE10B8">
                                  <wp:extent cx="495300" cy="172720"/>
                                  <wp:effectExtent l="0" t="0" r="0" b="0"/>
                                  <wp:docPr id="295" name="Image 295">
                                    <a:hlinkClick xmlns:a="http://schemas.openxmlformats.org/drawingml/2006/main" r:id="rId17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5" name="Image 295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venir Book" w:hAnsi="Avenir Book" w:cs="Segoe UI Semilight"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56C4EABF" w14:textId="61BE1096" w:rsidR="0013289C" w:rsidRPr="005932F8" w:rsidRDefault="0013289C" w:rsidP="0013289C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venir Book" w:hAnsi="Avenir Book" w:cs="Segoe UI Semilight"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D3C0" id="Zone de texte 4" o:spid="_x0000_s1028" type="#_x0000_t202" style="position:absolute;margin-left:386.1pt;margin-top:-31.85pt;width:98pt;height:39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" filled="f" stroked="f">
                <v:textbox>
                  <w:txbxContent>
                    <w:p w14:paraId="294B497C" w14:textId="38AB6EE8" w:rsidR="0013289C" w:rsidRDefault="00F605FA" w:rsidP="0013289C">
                      <w:pPr>
                        <w:pStyle w:val="Paragraphestandard"/>
                        <w:spacing w:after="113" w:line="240" w:lineRule="auto"/>
                        <w:rPr>
                          <w:rStyle w:val="Lienhypertexte"/>
                          <w:rFonts w:ascii="Avenir Book" w:hAnsi="Avenir Book" w:cs="Segoe UI Semilight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"https://fr.linkedin.com/in/erwin-charles-dufant-7503a6a3" </w:instrText>
                      </w:r>
                      <w:r>
                        <w:fldChar w:fldCharType="separate"/>
                      </w:r>
                      <w:r w:rsidR="0013289C" w:rsidRPr="0013289C">
                        <w:rPr>
                          <w:rStyle w:val="Lienhypertexte"/>
                          <w:rFonts w:ascii="Avenir Book" w:hAnsi="Avenir Book" w:cs="Segoe UI Semilight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</w:t>
                      </w:r>
                      <w:r>
                        <w:rPr>
                          <w:rStyle w:val="Lienhypertexte"/>
                          <w:rFonts w:ascii="Avenir Book" w:hAnsi="Avenir Book" w:cs="Segoe UI Semilight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="0013289C">
                        <w:rPr>
                          <w:rFonts w:ascii="Avenir Book" w:hAnsi="Avenir Book" w:cs="Segoe UI Semilight"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/      </w:t>
                      </w:r>
                      <w:hyperlink r:id="rId20" w:history="1">
                        <w:r w:rsidR="0013289C" w:rsidRPr="0013289C">
                          <w:rPr>
                            <w:rStyle w:val="Lienhypertexte"/>
                            <w:rFonts w:ascii="Avenir Book" w:hAnsi="Avenir Book" w:cs="Segoe UI Semilight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Viad</w:t>
                        </w:r>
                        <w:r w:rsidR="0013289C" w:rsidRPr="0013289C">
                          <w:rPr>
                            <w:rStyle w:val="Lienhypertexte"/>
                            <w:rFonts w:ascii="Avenir Book" w:hAnsi="Avenir Book" w:cs="Segoe UI Semilight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="0013289C" w:rsidRPr="0013289C">
                          <w:rPr>
                            <w:rStyle w:val="Lienhypertexte"/>
                            <w:rFonts w:ascii="Avenir Book" w:hAnsi="Avenir Book" w:cs="Segoe UI Semilight"/>
                            <w:sz w:val="18"/>
                            <w:szCs w:val="1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hyperlink>
                    </w:p>
                    <w:p w14:paraId="23CA7FAB" w14:textId="337E354D" w:rsidR="00335531" w:rsidRPr="005932F8" w:rsidRDefault="00335531" w:rsidP="0013289C">
                      <w:pPr>
                        <w:pStyle w:val="Paragraphestandard"/>
                        <w:spacing w:after="113" w:line="240" w:lineRule="auto"/>
                        <w:rPr>
                          <w:rFonts w:ascii="Avenir Book" w:hAnsi="Avenir Book" w:cs="Segoe UI Semilight"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C8BB70" wp14:editId="2ACB99FF">
                            <wp:extent cx="203835" cy="199390"/>
                            <wp:effectExtent l="0" t="0" r="5715" b="0"/>
                            <wp:docPr id="296" name="Image 296">
                              <a:hlinkClick xmlns:a="http://schemas.openxmlformats.org/drawingml/2006/main" r:id="rId21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6" name="Image 296">
                                      <a:hlinkClick r:id="rId21"/>
                                    </pic:cNvPr>
                                    <pic:cNvPicPr/>
                                  </pic:nvPicPr>
                                  <pic:blipFill rotWithShape="1">
                                    <a:blip r:embed="rId22"/>
                                    <a:srcRect l="8042" t="9481" r="20354" b="98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3835" cy="1993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venir Book" w:hAnsi="Avenir Book" w:cs="Segoe UI Semilight"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CFA51D" wp14:editId="37FE10B8">
                            <wp:extent cx="495300" cy="172720"/>
                            <wp:effectExtent l="0" t="0" r="0" b="0"/>
                            <wp:docPr id="295" name="Image 295">
                              <a:hlinkClick xmlns:a="http://schemas.openxmlformats.org/drawingml/2006/main" r:id="rId23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5" name="Image 295">
                                      <a:hlinkClick r:id="rId23"/>
                                    </pic:cNvPr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venir Book" w:hAnsi="Avenir Book" w:cs="Segoe UI Semilight"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56C4EABF" w14:textId="61BE1096" w:rsidR="0013289C" w:rsidRPr="005932F8" w:rsidRDefault="0013289C" w:rsidP="0013289C">
                      <w:pPr>
                        <w:pStyle w:val="Paragraphestandard"/>
                        <w:spacing w:after="113" w:line="240" w:lineRule="auto"/>
                        <w:rPr>
                          <w:rFonts w:ascii="Avenir Book" w:hAnsi="Avenir Book" w:cs="Segoe UI Semilight"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17E384" wp14:editId="6EFCE2BE">
                <wp:simplePos x="0" y="0"/>
                <wp:positionH relativeFrom="column">
                  <wp:posOffset>4696308</wp:posOffset>
                </wp:positionH>
                <wp:positionV relativeFrom="paragraph">
                  <wp:posOffset>-1006094</wp:posOffset>
                </wp:positionV>
                <wp:extent cx="1872691" cy="373075"/>
                <wp:effectExtent l="0" t="0" r="0" b="82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91" cy="3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5877" w14:textId="77777777" w:rsidR="00945931" w:rsidRPr="00D017C5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858C4" w:rsidRPr="00D017C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06 44 16 37 43</w:t>
                            </w:r>
                          </w:p>
                          <w:p w14:paraId="092BC33F" w14:textId="70ADED57" w:rsidR="00945931" w:rsidRPr="00D017C5" w:rsidRDefault="00945931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D017C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3535">
                              <w:rPr>
                                <w:rFonts w:ascii="Avenir Book" w:hAnsi="Avenir Book" w:cs="Segoe UI Semilight"/>
                                <w:b/>
                                <w:color w:val="auto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erwin@charles-dufant.fr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7E3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9" type="#_x0000_t202" style="position:absolute;margin-left:369.8pt;margin-top:-79.2pt;width:147.45pt;height:29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" filled="f" stroked="f">
                <v:textbox>
                  <w:txbxContent>
                    <w:p w14:paraId="7C815877" w14:textId="77777777" w:rsidR="00945931" w:rsidRPr="00D017C5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7C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D017C5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D017C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858C4" w:rsidRPr="00D017C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06 44 16 37 43</w:t>
                      </w:r>
                    </w:p>
                    <w:p w14:paraId="092BC33F" w14:textId="70ADED57" w:rsidR="00945931" w:rsidRPr="00D017C5" w:rsidRDefault="00945931" w:rsidP="003C460D">
                      <w:pPr>
                        <w:pStyle w:val="Paragraphestandard"/>
                        <w:spacing w:after="113" w:line="240" w:lineRule="auto"/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7C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D017C5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D017C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3535">
                        <w:rPr>
                          <w:rFonts w:ascii="Avenir Book" w:hAnsi="Avenir Book" w:cs="Segoe UI Semilight"/>
                          <w:b/>
                          <w:color w:val="auto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erwin@charles-dufant.fr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557A1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6218EF65" wp14:editId="2F353B9A">
                <wp:simplePos x="0" y="0"/>
                <wp:positionH relativeFrom="column">
                  <wp:posOffset>3587984</wp:posOffset>
                </wp:positionH>
                <wp:positionV relativeFrom="paragraph">
                  <wp:posOffset>8053738</wp:posOffset>
                </wp:positionV>
                <wp:extent cx="2655236" cy="474345"/>
                <wp:effectExtent l="0" t="0" r="0" b="1905"/>
                <wp:wrapNone/>
                <wp:docPr id="71" name="Groupe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236" cy="474345"/>
                          <a:chOff x="0" y="0"/>
                          <a:chExt cx="2393315" cy="35687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57CF" w14:textId="1B823C54" w:rsidR="00A870ED" w:rsidRPr="00A870ED" w:rsidRDefault="00896E4A" w:rsidP="00A870ED">
                              <w:pPr>
                                <w:pStyle w:val="Textedebulles"/>
                                <w:tabs>
                                  <w:tab w:val="left" w:pos="850"/>
                                </w:tabs>
                                <w:jc w:val="center"/>
                                <w:rPr>
                                  <w:rFonts w:ascii="Avenir Book" w:hAnsi="Avenir Book" w:cs="Segoe UI Semibold"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870ED">
                                <w:rPr>
                                  <w:rFonts w:ascii="Avenir Book" w:hAnsi="Avenir Book" w:cs="Segoe UI Semibold"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A870ED"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ormation</w:t>
                              </w:r>
                              <w:r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 </w:t>
                              </w:r>
                              <w:r w:rsidRPr="00A870ED"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Extra</w:t>
                              </w:r>
                              <w:r w:rsidR="00A870ED"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A870ED" w:rsidRPr="00A870ED"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scolaire</w:t>
                              </w:r>
                              <w:r w:rsidR="00416803">
                                <w:rPr>
                                  <w:rFonts w:ascii="Avenir Book" w:hAnsi="Avenir Book" w:cs="Segoe UI Semibold"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riangle isocèle 73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8EF65" id="Grouper 31" o:spid="_x0000_s1030" style="position:absolute;margin-left:282.5pt;margin-top:634.15pt;width:209.05pt;height:37.35pt;z-index:25205964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">
                <v:rect id="Rectangle 72" o:spid="_x0000_s1031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5wH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1zX8fkk/QO5+AAAA//8DAFBLAQItABQABgAIAAAAIQDb4fbL7gAAAIUBAAATAAAAAAAAAAAAAAAA&#10;AAAAAABbQ29udGVudF9UeXBlc10ueG1sUEsBAi0AFAAGAAgAAAAhAFr0LFu/AAAAFQEAAAsAAAAA&#10;AAAAAAAAAAAAHwEAAF9yZWxzLy5yZWxzUEsBAi0AFAAGAAgAAAAhABrDnAfBAAAA2wAAAA8AAAAA&#10;AAAAAAAAAAAABwIAAGRycy9kb3ducmV2LnhtbFBLBQYAAAAAAwADALcAAAD1AgAAAAA=&#10;" filled="f" stroked="f">
                  <v:textbox>
                    <w:txbxContent>
                      <w:p w14:paraId="384B57CF" w14:textId="1B823C54" w:rsidR="00A870ED" w:rsidRPr="00A870ED" w:rsidRDefault="00896E4A" w:rsidP="00A870ED">
                        <w:pPr>
                          <w:pStyle w:val="Textedebulles"/>
                          <w:tabs>
                            <w:tab w:val="left" w:pos="850"/>
                          </w:tabs>
                          <w:jc w:val="center"/>
                          <w:rPr>
                            <w:rFonts w:ascii="Avenir Book" w:hAnsi="Avenir Book" w:cs="Segoe UI Semibold"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870ED">
                          <w:rPr>
                            <w:rFonts w:ascii="Avenir Book" w:hAnsi="Avenir Book" w:cs="Segoe UI Semibold"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F</w:t>
                        </w:r>
                        <w:r w:rsidRPr="00A870ED"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ormation</w:t>
                        </w:r>
                        <w:r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 </w:t>
                        </w:r>
                        <w:r w:rsidRPr="00A870ED"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Extra</w:t>
                        </w:r>
                        <w:r w:rsidR="00A870ED"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-</w:t>
                        </w:r>
                        <w:r w:rsidR="00A870ED" w:rsidRPr="00A870ED"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scolaire</w:t>
                        </w:r>
                        <w:r w:rsidR="00416803">
                          <w:rPr>
                            <w:rFonts w:ascii="Avenir Book" w:hAnsi="Avenir Book" w:cs="Segoe UI Semibold"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73" o:spid="_x0000_s1032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" filled="f" stroked="f"/>
              </v:group>
            </w:pict>
          </mc:Fallback>
        </mc:AlternateContent>
      </w:r>
      <w:r w:rsidR="00D3102C">
        <w:rPr>
          <w:noProof/>
        </w:rPr>
        <w:drawing>
          <wp:anchor distT="0" distB="0" distL="114300" distR="114300" simplePos="0" relativeHeight="252080128" behindDoc="1" locked="0" layoutInCell="1" allowOverlap="1" wp14:anchorId="660832CF" wp14:editId="4CB6B0FF">
            <wp:simplePos x="0" y="0"/>
            <wp:positionH relativeFrom="column">
              <wp:posOffset>6142143</wp:posOffset>
            </wp:positionH>
            <wp:positionV relativeFrom="paragraph">
              <wp:posOffset>8692303</wp:posOffset>
            </wp:positionV>
            <wp:extent cx="360680" cy="389980"/>
            <wp:effectExtent l="0" t="0" r="1270" b="0"/>
            <wp:wrapNone/>
            <wp:docPr id="31" name="Image 31" descr="http://www.listing-aef.com/ADH/upload/tinymce/rhone_aac1e10f0a/p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isting-aef.com/ADH/upload/tinymce/rhone_aac1e10f0a/psc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02C">
        <w:rPr>
          <w:rFonts w:ascii="Helvetica" w:hAnsi="Helvetica" w:cs="Helvetica"/>
          <w:noProof/>
        </w:rPr>
        <w:drawing>
          <wp:anchor distT="0" distB="0" distL="114300" distR="114300" simplePos="0" relativeHeight="252078080" behindDoc="0" locked="0" layoutInCell="1" allowOverlap="1" wp14:anchorId="6A7C67A7" wp14:editId="6459503B">
            <wp:simplePos x="0" y="0"/>
            <wp:positionH relativeFrom="margin">
              <wp:posOffset>6131902</wp:posOffset>
            </wp:positionH>
            <wp:positionV relativeFrom="paragraph">
              <wp:posOffset>9034780</wp:posOffset>
            </wp:positionV>
            <wp:extent cx="323215" cy="402590"/>
            <wp:effectExtent l="0" t="0" r="635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02C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480FB2A" wp14:editId="5167E011">
                <wp:simplePos x="0" y="0"/>
                <wp:positionH relativeFrom="column">
                  <wp:posOffset>3749675</wp:posOffset>
                </wp:positionH>
                <wp:positionV relativeFrom="paragraph">
                  <wp:posOffset>8558953</wp:posOffset>
                </wp:positionV>
                <wp:extent cx="2394857" cy="881742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57" cy="881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AA6C4" w14:textId="3D211D56" w:rsidR="0057056C" w:rsidRDefault="00AD46B5" w:rsidP="0057056C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357" w:hanging="357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</w:pPr>
                            <w:r w:rsidRPr="0057056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>BAFA</w:t>
                            </w:r>
                            <w:r w:rsidR="0057056C" w:rsidRPr="0057056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57056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="0057056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="0057056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  <w:t>2013</w:t>
                            </w:r>
                          </w:p>
                          <w:p w14:paraId="65A76664" w14:textId="345ACB5B" w:rsidR="0057056C" w:rsidRPr="00AD46B5" w:rsidRDefault="0057056C" w:rsidP="0057056C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357" w:hanging="357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 xml:space="preserve">PSC1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  <w:t>2009</w:t>
                            </w:r>
                          </w:p>
                          <w:p w14:paraId="071FAFC9" w14:textId="5CF3BDC7" w:rsidR="0057056C" w:rsidRPr="0057056C" w:rsidRDefault="0057056C" w:rsidP="0057056C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357" w:hanging="357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 xml:space="preserve">Diplôme Arbitre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  <w:t>2009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br/>
                              <w:t xml:space="preserve">Départementale Basket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FB2A" id="Zone de texte 88" o:spid="_x0000_s1033" type="#_x0000_t202" style="position:absolute;margin-left:295.25pt;margin-top:673.95pt;width:188.55pt;height:69.4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" filled="f" stroked="f">
                <v:textbox>
                  <w:txbxContent>
                    <w:p w14:paraId="6E8AA6C4" w14:textId="3D211D56" w:rsidR="0057056C" w:rsidRDefault="00AD46B5" w:rsidP="0057056C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357" w:hanging="357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</w:pPr>
                      <w:r w:rsidRPr="0057056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>BAFA</w:t>
                      </w:r>
                      <w:r w:rsidR="0057056C" w:rsidRPr="0057056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 xml:space="preserve"> </w:t>
                      </w:r>
                      <w:r w:rsidR="0057056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  <w:r w:rsidR="0057056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  <w:r w:rsidR="0057056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  <w:t>2013</w:t>
                      </w:r>
                    </w:p>
                    <w:p w14:paraId="65A76664" w14:textId="345ACB5B" w:rsidR="0057056C" w:rsidRPr="00AD46B5" w:rsidRDefault="0057056C" w:rsidP="0057056C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357" w:hanging="357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 xml:space="preserve">PSC1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  <w:t>2009</w:t>
                      </w:r>
                    </w:p>
                    <w:p w14:paraId="071FAFC9" w14:textId="5CF3BDC7" w:rsidR="0057056C" w:rsidRPr="0057056C" w:rsidRDefault="0057056C" w:rsidP="0057056C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357" w:hanging="357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 xml:space="preserve">Diplôme Arbitre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  <w:t>2009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br/>
                        <w:t xml:space="preserve">Départementale Basket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F5262">
        <w:rPr>
          <w:noProof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226A093F" wp14:editId="190BD6F4">
                <wp:simplePos x="0" y="0"/>
                <wp:positionH relativeFrom="column">
                  <wp:posOffset>-164888</wp:posOffset>
                </wp:positionH>
                <wp:positionV relativeFrom="paragraph">
                  <wp:posOffset>4899448</wp:posOffset>
                </wp:positionV>
                <wp:extent cx="2576195" cy="409575"/>
                <wp:effectExtent l="0" t="0" r="0" b="9525"/>
                <wp:wrapThrough wrapText="bothSides">
                  <wp:wrapPolygon edited="0">
                    <wp:start x="0" y="0"/>
                    <wp:lineTo x="0" y="18084"/>
                    <wp:lineTo x="10222" y="21098"/>
                    <wp:lineTo x="11181" y="21098"/>
                    <wp:lineTo x="21403" y="18084"/>
                    <wp:lineTo x="21403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195" cy="409575"/>
                          <a:chOff x="0" y="0"/>
                          <a:chExt cx="2393315" cy="35687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075FB" w14:textId="77777777" w:rsidR="00945931" w:rsidRPr="003C460D" w:rsidRDefault="00945931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094AF853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A093F" id="Grouper 25" o:spid="_x0000_s1034" style="position:absolute;margin-left:-13pt;margin-top:385.8pt;width:202.85pt;height:32.25pt;z-index:25141964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">
                <v:group id="Grouper 26" o:spid="_x0000_s1035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36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8" o:spid="_x0000_s1037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" filled="f" stroked="f"/>
                </v:group>
                <v:shape id="Zone de texte 29" o:spid="_x0000_s1038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14:paraId="65D075FB" w14:textId="77777777" w:rsidR="00945931" w:rsidRPr="003C460D" w:rsidRDefault="00945931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094AF853" w14:textId="77777777"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F5262">
        <w:rPr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allowOverlap="1" wp14:anchorId="44AB152F" wp14:editId="7641FBE5">
                <wp:simplePos x="0" y="0"/>
                <wp:positionH relativeFrom="column">
                  <wp:posOffset>-655955</wp:posOffset>
                </wp:positionH>
                <wp:positionV relativeFrom="paragraph">
                  <wp:posOffset>4925906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0" y="0"/>
                    <wp:lineTo x="0" y="19883"/>
                    <wp:lineTo x="19883" y="19883"/>
                    <wp:lineTo x="19883" y="0"/>
                    <wp:lineTo x="0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08D9DA" id="Grouper 52" o:spid="_x0000_s1026" style="position:absolute;margin-left:-51.65pt;margin-top:387.85pt;width:23.9pt;height:23.9pt;z-index:25201459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">
                <v:oval id="Ellipse 45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" filled="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28" o:title=""/>
                  <v:path arrowok="t"/>
                </v:shape>
                <w10:wrap type="through"/>
              </v:group>
            </w:pict>
          </mc:Fallback>
        </mc:AlternateContent>
      </w:r>
      <w:r w:rsidR="008F5262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09571C" wp14:editId="40343356">
                <wp:simplePos x="0" y="0"/>
                <wp:positionH relativeFrom="margin">
                  <wp:posOffset>-304800</wp:posOffset>
                </wp:positionH>
                <wp:positionV relativeFrom="paragraph">
                  <wp:posOffset>5474547</wp:posOffset>
                </wp:positionV>
                <wp:extent cx="1898650" cy="1143000"/>
                <wp:effectExtent l="0" t="0" r="25400" b="1905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7816155" w14:textId="0563A938" w:rsidR="00683946" w:rsidRDefault="00A30CF8" w:rsidP="00A30CF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Logiciels :</w:t>
                            </w:r>
                          </w:p>
                          <w:p w14:paraId="5347B6C0" w14:textId="77777777" w:rsidR="00A30CF8" w:rsidRPr="00A30CF8" w:rsidRDefault="00A30CF8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Visual Studio 2015 &amp; 2013</w:t>
                            </w:r>
                          </w:p>
                          <w:p w14:paraId="013ACBAE" w14:textId="77777777" w:rsidR="00A30CF8" w:rsidRPr="00A30CF8" w:rsidRDefault="00A30CF8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Hyper-V &amp; Virtual Box</w:t>
                            </w:r>
                          </w:p>
                          <w:p w14:paraId="47A48337" w14:textId="77777777" w:rsidR="00A30CF8" w:rsidRPr="00A30CF8" w:rsidRDefault="00A30CF8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CodeLobster &amp; SublimText</w:t>
                            </w:r>
                          </w:p>
                          <w:p w14:paraId="0D4AA6E2" w14:textId="77777777" w:rsidR="00A30CF8" w:rsidRPr="00A30CF8" w:rsidRDefault="00A30CF8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Win ’Design &amp; Analyse SI</w:t>
                            </w:r>
                          </w:p>
                          <w:p w14:paraId="03F0D923" w14:textId="77777777" w:rsidR="00A30CF8" w:rsidRPr="00A30CF8" w:rsidRDefault="00A30CF8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30C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Pack Office Microsoft</w:t>
                            </w:r>
                          </w:p>
                          <w:p w14:paraId="5B5F72B4" w14:textId="77777777" w:rsidR="00A30CF8" w:rsidRPr="00A30CF8" w:rsidRDefault="00A30CF8" w:rsidP="00A30CF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571C" id="Zone de texte 11" o:spid="_x0000_s1039" type="#_x0000_t202" style="position:absolute;margin-left:-24pt;margin-top:431.05pt;width:149.5pt;height:90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" filled="f" strokecolor="#d8d8d8 [2732]">
                <v:textbox>
                  <w:txbxContent>
                    <w:p w14:paraId="37816155" w14:textId="0563A938" w:rsidR="00683946" w:rsidRDefault="00A30CF8" w:rsidP="00A30CF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Logiciels :</w:t>
                      </w:r>
                    </w:p>
                    <w:p w14:paraId="5347B6C0" w14:textId="77777777" w:rsidR="00A30CF8" w:rsidRPr="00A30CF8" w:rsidRDefault="00A30CF8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Visual Studio 2015 &amp; 2013</w:t>
                      </w:r>
                    </w:p>
                    <w:p w14:paraId="013ACBAE" w14:textId="77777777" w:rsidR="00A30CF8" w:rsidRPr="00A30CF8" w:rsidRDefault="00A30CF8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Hyper-V &amp; Virtual Box</w:t>
                      </w:r>
                    </w:p>
                    <w:p w14:paraId="47A48337" w14:textId="77777777" w:rsidR="00A30CF8" w:rsidRPr="00A30CF8" w:rsidRDefault="00A30CF8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CodeLobster &amp; SublimText</w:t>
                      </w:r>
                    </w:p>
                    <w:p w14:paraId="0D4AA6E2" w14:textId="77777777" w:rsidR="00A30CF8" w:rsidRPr="00A30CF8" w:rsidRDefault="00A30CF8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Win ’Design &amp; Analyse SI</w:t>
                      </w:r>
                    </w:p>
                    <w:p w14:paraId="03F0D923" w14:textId="77777777" w:rsidR="00A30CF8" w:rsidRPr="00A30CF8" w:rsidRDefault="00A30CF8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A30CF8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Pack Office Microsoft</w:t>
                      </w:r>
                    </w:p>
                    <w:p w14:paraId="5B5F72B4" w14:textId="77777777" w:rsidR="00A30CF8" w:rsidRPr="00A30CF8" w:rsidRDefault="00A30CF8" w:rsidP="00A30CF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262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62E5B23" wp14:editId="2DA23F96">
                <wp:simplePos x="0" y="0"/>
                <wp:positionH relativeFrom="column">
                  <wp:posOffset>2229908</wp:posOffset>
                </wp:positionH>
                <wp:positionV relativeFrom="paragraph">
                  <wp:posOffset>5474970</wp:posOffset>
                </wp:positionV>
                <wp:extent cx="1814830" cy="1134110"/>
                <wp:effectExtent l="0" t="0" r="13970" b="2794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1134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9560" w14:textId="4A930BBE" w:rsidR="001F105D" w:rsidRPr="00523EC3" w:rsidRDefault="001F105D" w:rsidP="001F10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Bases de données :</w:t>
                            </w:r>
                            <w:r w:rsidR="00194985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EFF4776" w14:textId="1C03D05F" w:rsidR="001F105D" w:rsidRPr="00523EC3" w:rsidRDefault="00B05B05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SQL SERVE</w:t>
                            </w:r>
                            <w:r w:rsidR="001F105D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  <w:p w14:paraId="32654D90" w14:textId="733B0AB6" w:rsidR="001F105D" w:rsidRDefault="001F105D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  <w:p w14:paraId="3B16E420" w14:textId="2F7125A0" w:rsidR="00C820F4" w:rsidRPr="00523EC3" w:rsidRDefault="00C820F4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Access</w:t>
                            </w:r>
                          </w:p>
                          <w:p w14:paraId="60ACFBF3" w14:textId="0B1922F3" w:rsidR="001F105D" w:rsidRPr="001F105D" w:rsidRDefault="001F105D" w:rsidP="001F10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360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5B23" id="Zone de texte 2" o:spid="_x0000_s1040" type="#_x0000_t202" style="position:absolute;margin-left:175.6pt;margin-top:431.1pt;width:142.9pt;height:89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" filled="f" strokecolor="#d8d8d8 [2732]">
                <v:textbox>
                  <w:txbxContent>
                    <w:p w14:paraId="1AD09560" w14:textId="4A930BBE" w:rsidR="001F105D" w:rsidRPr="00523EC3" w:rsidRDefault="001F105D" w:rsidP="001F105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Bases de données :</w:t>
                      </w:r>
                      <w:r w:rsidR="00194985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EFF4776" w14:textId="1C03D05F" w:rsidR="001F105D" w:rsidRPr="00523EC3" w:rsidRDefault="00B05B05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SQL SERVE</w:t>
                      </w:r>
                      <w:r w:rsidR="001F105D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R</w:t>
                      </w:r>
                    </w:p>
                    <w:p w14:paraId="32654D90" w14:textId="733B0AB6" w:rsidR="001F105D" w:rsidRDefault="001F105D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MySQL</w:t>
                      </w:r>
                    </w:p>
                    <w:p w14:paraId="3B16E420" w14:textId="2F7125A0" w:rsidR="00C820F4" w:rsidRPr="00523EC3" w:rsidRDefault="00C820F4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Access</w:t>
                      </w:r>
                    </w:p>
                    <w:p w14:paraId="60ACFBF3" w14:textId="0B1922F3" w:rsidR="001F105D" w:rsidRPr="001F105D" w:rsidRDefault="001F105D" w:rsidP="001F105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360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526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F828D5" wp14:editId="446E330F">
                <wp:simplePos x="0" y="0"/>
                <wp:positionH relativeFrom="column">
                  <wp:posOffset>4696460</wp:posOffset>
                </wp:positionH>
                <wp:positionV relativeFrom="paragraph">
                  <wp:posOffset>5474546</wp:posOffset>
                </wp:positionV>
                <wp:extent cx="1247775" cy="1142365"/>
                <wp:effectExtent l="0" t="0" r="28575" b="19685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142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53A21" w14:textId="77777777" w:rsidR="00683946" w:rsidRPr="00523EC3" w:rsidRDefault="00683946" w:rsidP="006839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Langages Objets :</w:t>
                            </w:r>
                          </w:p>
                          <w:p w14:paraId="7BB3E2C5" w14:textId="575996BE" w:rsidR="00683946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CSHARP</w:t>
                            </w:r>
                          </w:p>
                          <w:p w14:paraId="22F8D18A" w14:textId="56F3A06D" w:rsidR="00624A4B" w:rsidRPr="00523EC3" w:rsidRDefault="00624A4B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WPF / XAML</w:t>
                            </w:r>
                          </w:p>
                          <w:p w14:paraId="3F0F9727" w14:textId="77777777" w:rsidR="00683946" w:rsidRPr="00523EC3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XAMARIN</w:t>
                            </w:r>
                          </w:p>
                          <w:p w14:paraId="5426891C" w14:textId="77777777" w:rsidR="00683946" w:rsidRPr="00523EC3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SQL / T-SQL</w:t>
                            </w:r>
                          </w:p>
                          <w:p w14:paraId="4A2C7728" w14:textId="17CF2E7F" w:rsidR="00EF4DA7" w:rsidRPr="00830F06" w:rsidRDefault="00683946" w:rsidP="00830F0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28D5" id="Zone de texte 43" o:spid="_x0000_s1041" type="#_x0000_t202" style="position:absolute;margin-left:369.8pt;margin-top:431.05pt;width:98.25pt;height:89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" filled="f" strokecolor="#d8d8d8 [2732]">
                <v:textbox>
                  <w:txbxContent>
                    <w:p w14:paraId="36A53A21" w14:textId="77777777" w:rsidR="00683946" w:rsidRPr="00523EC3" w:rsidRDefault="00683946" w:rsidP="006839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Langages Objets :</w:t>
                      </w:r>
                    </w:p>
                    <w:p w14:paraId="7BB3E2C5" w14:textId="575996BE" w:rsidR="00683946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CSHARP</w:t>
                      </w:r>
                    </w:p>
                    <w:p w14:paraId="22F8D18A" w14:textId="56F3A06D" w:rsidR="00624A4B" w:rsidRPr="00523EC3" w:rsidRDefault="00624A4B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WPF / XAML</w:t>
                      </w:r>
                    </w:p>
                    <w:p w14:paraId="3F0F9727" w14:textId="77777777" w:rsidR="00683946" w:rsidRPr="00523EC3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XAMARIN</w:t>
                      </w:r>
                    </w:p>
                    <w:p w14:paraId="5426891C" w14:textId="77777777" w:rsidR="00683946" w:rsidRPr="00523EC3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SQL / T-SQL</w:t>
                      </w:r>
                    </w:p>
                    <w:p w14:paraId="4A2C7728" w14:textId="17CF2E7F" w:rsidR="00EF4DA7" w:rsidRPr="00830F06" w:rsidRDefault="00683946" w:rsidP="00830F06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262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DDD543E" wp14:editId="52A9B0EC">
                <wp:simplePos x="0" y="0"/>
                <wp:positionH relativeFrom="column">
                  <wp:posOffset>3423920</wp:posOffset>
                </wp:positionH>
                <wp:positionV relativeFrom="paragraph">
                  <wp:posOffset>6778625</wp:posOffset>
                </wp:positionV>
                <wp:extent cx="1970405" cy="1143000"/>
                <wp:effectExtent l="0" t="0" r="10795" b="19050"/>
                <wp:wrapSquare wrapText="bothSides"/>
                <wp:docPr id="301" name="Zone de text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E3EF3" w14:textId="113A1B49" w:rsidR="000B6C09" w:rsidRPr="00523EC3" w:rsidRDefault="00F71A49" w:rsidP="000B6C0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Méthodes</w:t>
                            </w:r>
                            <w:r w:rsidR="000B6C09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 </w:t>
                            </w:r>
                            <w:r w:rsidR="00830F06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&amp; Modélisation </w:t>
                            </w:r>
                            <w:r w:rsidR="000B6C09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481D727" w14:textId="25545D04" w:rsidR="000B6C09" w:rsidRDefault="00F71A49" w:rsidP="000B6C0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Merise</w:t>
                            </w:r>
                          </w:p>
                          <w:p w14:paraId="30811A5A" w14:textId="1F951537" w:rsidR="000F33DF" w:rsidRPr="00523EC3" w:rsidRDefault="000F33DF" w:rsidP="000B6C0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MPM</w:t>
                            </w:r>
                          </w:p>
                          <w:p w14:paraId="78325D67" w14:textId="30398380" w:rsidR="000B6C09" w:rsidRDefault="00F71A49" w:rsidP="00F71A4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Agile</w:t>
                            </w:r>
                          </w:p>
                          <w:p w14:paraId="297685DD" w14:textId="72FE6C22" w:rsidR="00EF4DA7" w:rsidRDefault="00EF4DA7" w:rsidP="00F71A4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Diagramme de classes</w:t>
                            </w:r>
                          </w:p>
                          <w:p w14:paraId="258748DE" w14:textId="2844D4ED" w:rsidR="00830F06" w:rsidRPr="00F71A49" w:rsidRDefault="00830F06" w:rsidP="00F71A4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UML</w:t>
                            </w:r>
                          </w:p>
                          <w:p w14:paraId="3F362178" w14:textId="77777777" w:rsidR="000B6C09" w:rsidRPr="001F105D" w:rsidRDefault="000B6C09" w:rsidP="000B6C0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360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543E" id="Zone de texte 301" o:spid="_x0000_s1042" type="#_x0000_t202" style="position:absolute;margin-left:269.6pt;margin-top:533.75pt;width:155.15pt;height:90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" filled="f" strokecolor="#d8d8d8 [2732]">
                <v:textbox>
                  <w:txbxContent>
                    <w:p w14:paraId="43BE3EF3" w14:textId="113A1B49" w:rsidR="000B6C09" w:rsidRPr="00523EC3" w:rsidRDefault="00F71A49" w:rsidP="000B6C0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Méthodes</w:t>
                      </w:r>
                      <w:r w:rsidR="000B6C09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 </w:t>
                      </w:r>
                      <w:r w:rsidR="00830F06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&amp; Modélisation </w:t>
                      </w:r>
                      <w:r w:rsidR="000B6C09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  <w:p w14:paraId="7481D727" w14:textId="25545D04" w:rsidR="000B6C09" w:rsidRDefault="00F71A49" w:rsidP="000B6C0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Merise</w:t>
                      </w:r>
                    </w:p>
                    <w:p w14:paraId="30811A5A" w14:textId="1F951537" w:rsidR="000F33DF" w:rsidRPr="00523EC3" w:rsidRDefault="000F33DF" w:rsidP="000B6C0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MPM</w:t>
                      </w:r>
                    </w:p>
                    <w:p w14:paraId="78325D67" w14:textId="30398380" w:rsidR="000B6C09" w:rsidRDefault="00F71A49" w:rsidP="00F71A4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Agile</w:t>
                      </w:r>
                    </w:p>
                    <w:p w14:paraId="297685DD" w14:textId="72FE6C22" w:rsidR="00EF4DA7" w:rsidRDefault="00EF4DA7" w:rsidP="00F71A4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Diagramme de classes</w:t>
                      </w:r>
                    </w:p>
                    <w:p w14:paraId="258748DE" w14:textId="2844D4ED" w:rsidR="00830F06" w:rsidRPr="00F71A49" w:rsidRDefault="00830F06" w:rsidP="00F71A4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UML</w:t>
                      </w:r>
                    </w:p>
                    <w:p w14:paraId="3F362178" w14:textId="77777777" w:rsidR="000B6C09" w:rsidRPr="001F105D" w:rsidRDefault="000B6C09" w:rsidP="000B6C0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360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526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0B923B1" wp14:editId="52F52BD8">
                <wp:simplePos x="0" y="0"/>
                <wp:positionH relativeFrom="margin">
                  <wp:posOffset>672707</wp:posOffset>
                </wp:positionH>
                <wp:positionV relativeFrom="paragraph">
                  <wp:posOffset>6803813</wp:posOffset>
                </wp:positionV>
                <wp:extent cx="2242185" cy="1125855"/>
                <wp:effectExtent l="0" t="0" r="24765" b="17145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12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D4219" w14:textId="77777777" w:rsidR="00683946" w:rsidRPr="00523EC3" w:rsidRDefault="00683946" w:rsidP="006839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Langages WEB :</w:t>
                            </w:r>
                          </w:p>
                          <w:p w14:paraId="4F1D7C24" w14:textId="77777777" w:rsidR="00683946" w:rsidRPr="00523EC3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HTML5 / CSS3</w:t>
                            </w:r>
                          </w:p>
                          <w:p w14:paraId="393060B9" w14:textId="0C2A9423" w:rsidR="00683946" w:rsidRPr="00020979" w:rsidRDefault="00683946" w:rsidP="0002097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PHP / AJAX</w:t>
                            </w:r>
                            <w:r w:rsidR="00020979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 w:rsidR="00020979" w:rsidRPr="00020979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20979"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JavaScript / JQuery</w:t>
                            </w:r>
                          </w:p>
                          <w:p w14:paraId="3A6E3C92" w14:textId="77777777" w:rsidR="00683946" w:rsidRPr="00523EC3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Framework PHP : CodeIgniter</w:t>
                            </w:r>
                          </w:p>
                          <w:p w14:paraId="32167532" w14:textId="77777777" w:rsidR="00683946" w:rsidRPr="00523EC3" w:rsidRDefault="00683946" w:rsidP="00A30CF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357" w:hanging="357"/>
                              <w:textAlignment w:val="center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1"/>
                                <w:szCs w:val="21"/>
                              </w:rPr>
                              <w:t>SQL</w:t>
                            </w:r>
                          </w:p>
                          <w:p w14:paraId="229AD5EF" w14:textId="77777777" w:rsidR="00683946" w:rsidRPr="00523EC3" w:rsidRDefault="00683946" w:rsidP="00683946">
                            <w:pPr>
                              <w:rPr>
                                <w:rFonts w:ascii="Avenir Book" w:hAnsi="Avenir 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23B1" id="Zone de texte 39" o:spid="_x0000_s1043" type="#_x0000_t202" style="position:absolute;margin-left:52.95pt;margin-top:535.75pt;width:176.55pt;height:88.6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" filled="f" strokecolor="#d8d8d8 [2732]">
                <v:textbox>
                  <w:txbxContent>
                    <w:p w14:paraId="3E3D4219" w14:textId="77777777" w:rsidR="00683946" w:rsidRPr="00523EC3" w:rsidRDefault="00683946" w:rsidP="006839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1"/>
                          <w:szCs w:val="21"/>
                        </w:rPr>
                        <w:t>Langages WEB :</w:t>
                      </w:r>
                    </w:p>
                    <w:p w14:paraId="4F1D7C24" w14:textId="77777777" w:rsidR="00683946" w:rsidRPr="00523EC3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HTML5 / CSS3</w:t>
                      </w:r>
                    </w:p>
                    <w:p w14:paraId="393060B9" w14:textId="0C2A9423" w:rsidR="00683946" w:rsidRPr="00020979" w:rsidRDefault="00683946" w:rsidP="00020979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PHP / AJAX</w:t>
                      </w:r>
                      <w:r w:rsidR="00020979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 w:rsidR="00020979" w:rsidRPr="00020979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020979"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JavaScript / JQuery</w:t>
                      </w:r>
                    </w:p>
                    <w:p w14:paraId="3A6E3C92" w14:textId="77777777" w:rsidR="00683946" w:rsidRPr="00523EC3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Framework PHP : CodeIgniter</w:t>
                      </w:r>
                    </w:p>
                    <w:p w14:paraId="32167532" w14:textId="77777777" w:rsidR="00683946" w:rsidRPr="00523EC3" w:rsidRDefault="00683946" w:rsidP="00A30CF8">
                      <w:pPr>
                        <w:pStyle w:val="Paragraphedeliste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357" w:hanging="357"/>
                        <w:textAlignment w:val="center"/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1"/>
                          <w:szCs w:val="21"/>
                        </w:rPr>
                        <w:t>SQL</w:t>
                      </w:r>
                    </w:p>
                    <w:p w14:paraId="229AD5EF" w14:textId="77777777" w:rsidR="00683946" w:rsidRPr="00523EC3" w:rsidRDefault="00683946" w:rsidP="00683946">
                      <w:pPr>
                        <w:rPr>
                          <w:rFonts w:ascii="Avenir Book" w:hAnsi="Avenir Book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262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54A9FFC" wp14:editId="229FDCB4">
                <wp:simplePos x="0" y="0"/>
                <wp:positionH relativeFrom="column">
                  <wp:posOffset>-252095</wp:posOffset>
                </wp:positionH>
                <wp:positionV relativeFrom="paragraph">
                  <wp:posOffset>8057726</wp:posOffset>
                </wp:positionV>
                <wp:extent cx="2690495" cy="464820"/>
                <wp:effectExtent l="57150" t="57150" r="52705" b="0"/>
                <wp:wrapThrough wrapText="bothSides">
                  <wp:wrapPolygon edited="0">
                    <wp:start x="-459" y="-2656"/>
                    <wp:lineTo x="-459" y="14164"/>
                    <wp:lineTo x="9635" y="20361"/>
                    <wp:lineTo x="10553" y="20361"/>
                    <wp:lineTo x="10706" y="20361"/>
                    <wp:lineTo x="21870" y="13279"/>
                    <wp:lineTo x="21870" y="-2656"/>
                    <wp:lineTo x="-459" y="-2656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464820"/>
                          <a:chOff x="43179" y="-20955"/>
                          <a:chExt cx="2434827" cy="37782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3" name="Triangle isocèle 33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3179" y="-20955"/>
                            <a:ext cx="2434827" cy="2755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 prstMaterial="matte"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8EE33" w14:textId="21734CC8"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</w:t>
                              </w:r>
                              <w:r w:rsidR="00875F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rêt</w:t>
                              </w:r>
                              <w:r w:rsidR="004168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A9FFC" id="Grouper 30" o:spid="_x0000_s1044" style="position:absolute;margin-left:-19.85pt;margin-top:634.45pt;width:211.85pt;height:36.6pt;z-index:251641856;mso-width-relative:margin;mso-height-relative:margin" coordorigin="431,-209" coordsize="24348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">
                <v:shape id="Triangle isocèle 33" o:spid="_x0000_s1045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" filled="f" stroked="f"/>
                <v:shape id="Zone de texte 34" o:spid="_x0000_s1046" type="#_x0000_t202" style="position:absolute;left:431;top:-209;width:24349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" fillcolor="#a5a5a5 [2092]" strokecolor="#7f7f7f [1612]">
                  <v:textbox inset="0,0,0,0">
                    <w:txbxContent>
                      <w:p w14:paraId="1888EE33" w14:textId="21734CC8"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</w:t>
                        </w:r>
                        <w:r w:rsidR="00875F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rêt</w:t>
                        </w:r>
                        <w:r w:rsidR="004168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F5262">
        <w:rPr>
          <w:noProof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15582BEA" wp14:editId="69E2BA0F">
                <wp:simplePos x="0" y="0"/>
                <wp:positionH relativeFrom="column">
                  <wp:posOffset>-731520</wp:posOffset>
                </wp:positionH>
                <wp:positionV relativeFrom="paragraph">
                  <wp:posOffset>8058785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0" y="0"/>
                    <wp:lineTo x="0" y="19883"/>
                    <wp:lineTo x="19883" y="19883"/>
                    <wp:lineTo x="19883" y="0"/>
                    <wp:lineTo x="0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17D77F" id="Grouper 51" o:spid="_x0000_s1026" style="position:absolute;margin-left:-57.6pt;margin-top:634.55pt;width:23.9pt;height:23.9pt;z-index:25202073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">
                <v:oval id="Ellipse 48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" filled="f" stroked="f"/>
                <v:shape id="Image 5" o:spid="_x0000_s1028" type="#_x0000_t75" style="position:absolute;left:56515;top:74993;width:200025;height:144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30" o:title=""/>
                  <v:path arrowok="t"/>
                </v:shape>
                <w10:wrap type="through"/>
              </v:group>
            </w:pict>
          </mc:Fallback>
        </mc:AlternateContent>
      </w:r>
      <w:r w:rsidR="000C026F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8D6FC9" wp14:editId="3A08B508">
                <wp:simplePos x="0" y="0"/>
                <wp:positionH relativeFrom="column">
                  <wp:posOffset>-620395</wp:posOffset>
                </wp:positionH>
                <wp:positionV relativeFrom="paragraph">
                  <wp:posOffset>8446770</wp:posOffset>
                </wp:positionV>
                <wp:extent cx="3429000" cy="944789"/>
                <wp:effectExtent l="0" t="0" r="0" b="825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44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6162" w14:textId="77777777" w:rsidR="00AD46B5" w:rsidRDefault="00AD46B5" w:rsidP="00AD46B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 w:rsidRPr="00AD46B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Nouvelles technologies, Objets connectés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.</w:t>
                            </w:r>
                          </w:p>
                          <w:p w14:paraId="4560DFC4" w14:textId="77777777" w:rsidR="00945931" w:rsidRPr="00523EC3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Avenir Book" w:hAnsi="Avenir Book" w:cs="Segoe UI Semibold"/>
                                <w:b/>
                                <w:i/>
                                <w:iCs/>
                                <w:caps/>
                                <w:color w:val="808080" w:themeColor="background1" w:themeShade="80"/>
                                <w:sz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</w:rPr>
                              <w:t xml:space="preserve">SPORT › </w:t>
                            </w:r>
                          </w:p>
                          <w:p w14:paraId="30754303" w14:textId="57E5E436" w:rsidR="00945931" w:rsidRPr="005932F8" w:rsidRDefault="00AD46B5" w:rsidP="00AD46B5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5932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Basket-Ball (Joue</w:t>
                            </w:r>
                            <w:r w:rsidR="009A4E8E"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u</w:t>
                            </w:r>
                            <w:r w:rsidRPr="005932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r / Arbitre / Bénévole Handi-Basket)</w:t>
                            </w:r>
                          </w:p>
                          <w:p w14:paraId="1D9897A5" w14:textId="77777777" w:rsidR="00AD46B5" w:rsidRPr="005932F8" w:rsidRDefault="00AD46B5" w:rsidP="00AD46B5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venir Book" w:hAnsi="Avenir Book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5932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Ski / Snowboard</w:t>
                            </w:r>
                          </w:p>
                          <w:p w14:paraId="01FE4859" w14:textId="77777777" w:rsidR="00AD46B5" w:rsidRPr="005932F8" w:rsidRDefault="00AD46B5" w:rsidP="00AD46B5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2F8">
                              <w:rPr>
                                <w:rFonts w:ascii="Avenir Book" w:hAnsi="Avenir Book" w:cs="Segoe UI Semilight"/>
                                <w:color w:val="000000" w:themeColor="text1"/>
                                <w:sz w:val="18"/>
                                <w:szCs w:val="18"/>
                              </w:rPr>
                              <w:t>Natation / Volley-Ball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FC9" id="Zone de texte 38" o:spid="_x0000_s1047" type="#_x0000_t202" style="position:absolute;margin-left:-48.85pt;margin-top:665.1pt;width:270pt;height:74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" filled="f" stroked="f">
                <v:textbox>
                  <w:txbxContent>
                    <w:p w14:paraId="56EC6162" w14:textId="77777777" w:rsidR="00AD46B5" w:rsidRDefault="00AD46B5" w:rsidP="00AD46B5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 w:rsidRPr="00AD46B5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Nouvelles technologies, Objets connectés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.</w:t>
                      </w:r>
                    </w:p>
                    <w:p w14:paraId="4560DFC4" w14:textId="77777777" w:rsidR="00945931" w:rsidRPr="00523EC3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Avenir Book" w:hAnsi="Avenir Book" w:cs="Segoe UI Semibold"/>
                          <w:b/>
                          <w:i/>
                          <w:iCs/>
                          <w:caps/>
                          <w:color w:val="808080" w:themeColor="background1" w:themeShade="80"/>
                          <w:sz w:val="20"/>
                        </w:rPr>
                      </w:pP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0"/>
                        </w:rPr>
                        <w:t xml:space="preserve">SPORT › </w:t>
                      </w:r>
                    </w:p>
                    <w:p w14:paraId="30754303" w14:textId="57E5E436" w:rsidR="00945931" w:rsidRPr="005932F8" w:rsidRDefault="00AD46B5" w:rsidP="00AD46B5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2"/>
                        </w:rPr>
                      </w:pPr>
                      <w:r w:rsidRPr="005932F8"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4"/>
                        </w:rPr>
                        <w:t>Basket-Ball (Joue</w:t>
                      </w:r>
                      <w:r w:rsidR="009A4E8E"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4"/>
                        </w:rPr>
                        <w:t>u</w:t>
                      </w:r>
                      <w:r w:rsidRPr="005932F8"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4"/>
                        </w:rPr>
                        <w:t>r / Arbitre / Bénévole Handi-Basket)</w:t>
                      </w:r>
                    </w:p>
                    <w:p w14:paraId="1D9897A5" w14:textId="77777777" w:rsidR="00AD46B5" w:rsidRPr="005932F8" w:rsidRDefault="00AD46B5" w:rsidP="00AD46B5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rFonts w:ascii="Avenir Book" w:hAnsi="Avenir Book" w:cs="Segoe UI Semilight"/>
                          <w:b/>
                          <w:color w:val="000000" w:themeColor="text1"/>
                          <w:sz w:val="22"/>
                        </w:rPr>
                      </w:pPr>
                      <w:r w:rsidRPr="005932F8"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4"/>
                        </w:rPr>
                        <w:t>Ski / Snowboard</w:t>
                      </w:r>
                    </w:p>
                    <w:p w14:paraId="01FE4859" w14:textId="77777777" w:rsidR="00AD46B5" w:rsidRPr="005932F8" w:rsidRDefault="00AD46B5" w:rsidP="00AD46B5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8"/>
                        </w:rPr>
                      </w:pPr>
                      <w:r w:rsidRPr="005932F8">
                        <w:rPr>
                          <w:rFonts w:ascii="Avenir Book" w:hAnsi="Avenir Book" w:cs="Segoe UI Semilight"/>
                          <w:color w:val="000000" w:themeColor="text1"/>
                          <w:sz w:val="18"/>
                          <w:szCs w:val="18"/>
                        </w:rPr>
                        <w:t>Natation / Volley-Ball</w:t>
                      </w:r>
                    </w:p>
                  </w:txbxContent>
                </v:textbox>
              </v:shape>
            </w:pict>
          </mc:Fallback>
        </mc:AlternateContent>
      </w:r>
      <w:r w:rsidR="00945931" w:rsidRPr="00945931">
        <w:t xml:space="preserve">  </w:t>
      </w:r>
    </w:p>
    <w:p w14:paraId="18A2B731" w14:textId="1995C01B" w:rsidR="00AA5B3A" w:rsidRDefault="00AA5B3A"/>
    <w:p w14:paraId="71E8A6CD" w14:textId="01CE58A3" w:rsidR="00AA5B3A" w:rsidRDefault="00D16FCA">
      <w:r>
        <w:rPr>
          <w:noProof/>
        </w:rPr>
        <mc:AlternateContent>
          <mc:Choice Requires="wpg">
            <w:drawing>
              <wp:anchor distT="0" distB="0" distL="114300" distR="114300" simplePos="0" relativeHeight="251324416" behindDoc="0" locked="0" layoutInCell="1" allowOverlap="1" wp14:anchorId="491BDCF6" wp14:editId="7B15B6BD">
                <wp:simplePos x="0" y="0"/>
                <wp:positionH relativeFrom="column">
                  <wp:posOffset>-179070</wp:posOffset>
                </wp:positionH>
                <wp:positionV relativeFrom="paragraph">
                  <wp:posOffset>143510</wp:posOffset>
                </wp:positionV>
                <wp:extent cx="2400935" cy="364490"/>
                <wp:effectExtent l="0" t="0" r="0" b="0"/>
                <wp:wrapThrough wrapText="bothSides">
                  <wp:wrapPolygon edited="0">
                    <wp:start x="0" y="0"/>
                    <wp:lineTo x="0" y="18063"/>
                    <wp:lineTo x="10283" y="20321"/>
                    <wp:lineTo x="11140" y="20321"/>
                    <wp:lineTo x="21423" y="18063"/>
                    <wp:lineTo x="21423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935" cy="364490"/>
                          <a:chOff x="0" y="0"/>
                          <a:chExt cx="2393315" cy="35687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grpFill/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E1B54" w14:textId="53C40150"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  <w:r w:rsidR="004168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="00054317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Scolaire</w:t>
                              </w:r>
                            </w:p>
                            <w:p w14:paraId="03DB037E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BDCF6" id="Grouper 20" o:spid="_x0000_s1048" style="position:absolute;margin-left:-14.1pt;margin-top:11.3pt;width:189.05pt;height:28.7pt;z-index:251324416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">
                <v:group id="Grouper 21" o:spid="_x0000_s1049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" filled="f" stroked="f"/>
                  <v:shape id="Triangle isocèle 23" o:spid="_x0000_s1051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" filled="f" stroked="f"/>
                </v:group>
                <v:shape id="Zone de texte 24" o:spid="_x0000_s1052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<v:textbox inset="0,0,0,0">
                    <w:txbxContent>
                      <w:p w14:paraId="002E1B54" w14:textId="53C40150"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  <w:r w:rsidR="004168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="00054317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Scolaire</w:t>
                        </w:r>
                      </w:p>
                      <w:p w14:paraId="03DB037E" w14:textId="77777777"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849A90E" wp14:editId="0B1071C4">
                <wp:simplePos x="0" y="0"/>
                <wp:positionH relativeFrom="column">
                  <wp:posOffset>-628295</wp:posOffset>
                </wp:positionH>
                <wp:positionV relativeFrom="paragraph">
                  <wp:posOffset>128880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0" y="0"/>
                    <wp:lineTo x="0" y="19883"/>
                    <wp:lineTo x="19883" y="19883"/>
                    <wp:lineTo x="19883" y="0"/>
                    <wp:lineTo x="0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E32715" id="Grouper 53" o:spid="_x0000_s1026" style="position:absolute;margin-left:-49.45pt;margin-top:10.15pt;width:23.9pt;height:23.9pt;z-index:25191731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">
                <v:oval id="Ellipse 42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" filled="f" stroked="f"/>
                <v:shape id="Image 3" o:spid="_x0000_s1028" type="#_x0000_t75" style="position:absolute;left:38869;top:80010;width:223887;height:146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32" o:title=""/>
                  <v:path arrowok="t"/>
                </v:shape>
                <w10:wrap type="through"/>
              </v:group>
            </w:pict>
          </mc:Fallback>
        </mc:AlternateContent>
      </w:r>
    </w:p>
    <w:p w14:paraId="02DEB49E" w14:textId="13CA70AC" w:rsidR="00AA5B3A" w:rsidRDefault="00D16F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23103" wp14:editId="10E91E7C">
                <wp:simplePos x="0" y="0"/>
                <wp:positionH relativeFrom="column">
                  <wp:posOffset>-581025</wp:posOffset>
                </wp:positionH>
                <wp:positionV relativeFrom="paragraph">
                  <wp:posOffset>341630</wp:posOffset>
                </wp:positionV>
                <wp:extent cx="6214110" cy="9906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E8FF" w14:textId="77777777" w:rsidR="00CD7640" w:rsidRPr="005932F8" w:rsidRDefault="00CD7640" w:rsidP="00CD764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2016</w:t>
                            </w: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2018</w:t>
                            </w:r>
                            <w:r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IP FORMATION / Formation ALTERANCE 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›</w:t>
                            </w:r>
                            <w:r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Ecole IPSSI</w:t>
                            </w:r>
                            <w:r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›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17A7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Villeurbanne</w:t>
                            </w:r>
                          </w:p>
                          <w:p w14:paraId="4195062F" w14:textId="24F825CA" w:rsidR="00945931" w:rsidRPr="005932F8" w:rsidRDefault="004858C4" w:rsidP="004858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2014</w:t>
                            </w:r>
                            <w:r w:rsidR="00D171C4"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2016</w:t>
                            </w:r>
                            <w:r w:rsidR="00D171C4"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BTS SIO OPTION SLAM</w:t>
                            </w:r>
                            <w:r w:rsidR="00947894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Formation COntinue </w:t>
                            </w:r>
                            <w:r w:rsidR="00D171C4"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</w:t>
                            </w:r>
                            <w:r w:rsidR="00507853">
                              <w:rPr>
                                <w:rFonts w:ascii="Avenir Book" w:hAnsi="Avenir Book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ycée Privé</w:t>
                            </w:r>
                            <w:r w:rsidRPr="005932F8">
                              <w:rPr>
                                <w:rFonts w:ascii="Avenir Book" w:hAnsi="Avenir Book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Saint Bénigne</w:t>
                            </w:r>
                            <w:r w:rsidR="005B49F1"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1A49"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›</w:t>
                            </w:r>
                            <w:r w:rsidR="005932F8"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DIJON</w:t>
                            </w:r>
                          </w:p>
                          <w:p w14:paraId="0D1B2174" w14:textId="355C8616" w:rsidR="00D171C4" w:rsidRPr="005932F8" w:rsidRDefault="004858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Avenir Book" w:hAnsi="Avenir Book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2013</w:t>
                            </w:r>
                            <w:r w:rsidR="00D171C4"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2014</w:t>
                            </w:r>
                            <w:r w:rsidR="00D171C4"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›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="00054317"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ère Année IUT INFORMATIQUE GENERALE</w:t>
                            </w:r>
                            <w:r w:rsidR="00D171C4"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1A49"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523EC3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BELFORT</w:t>
                            </w:r>
                          </w:p>
                          <w:p w14:paraId="64DF1397" w14:textId="13D6ADF1" w:rsidR="004858C4" w:rsidRPr="005932F8" w:rsidRDefault="004858C4" w:rsidP="004858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Avenir Book" w:hAnsi="Avenir Book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5932F8">
                              <w:rPr>
                                <w:rFonts w:ascii="Avenir Book" w:hAnsi="Avenir Book" w:cs="Segoe UI"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2012 – 2013</w:t>
                            </w:r>
                            <w:r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› </w:t>
                            </w:r>
                            <w:r w:rsidRPr="005932F8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 STI 2D SIN 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›</w:t>
                            </w:r>
                            <w:r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32F8"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Lycée Edouard Branly</w:t>
                            </w:r>
                            <w:r w:rsidR="005B49F1"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1875">
                              <w:rPr>
                                <w:rFonts w:ascii="Avenir Book" w:hAnsi="Avenir Book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› </w:t>
                            </w:r>
                            <w:r w:rsidR="00671875"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LYON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5</w:t>
                            </w: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</w:p>
                          <w:p w14:paraId="5CFF6763" w14:textId="77777777" w:rsidR="00945931" w:rsidRPr="005932F8" w:rsidRDefault="00945931" w:rsidP="0043288E">
                            <w:pPr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3103" id="Zone de texte 36" o:spid="_x0000_s1053" type="#_x0000_t202" style="position:absolute;margin-left:-45.75pt;margin-top:26.9pt;width:489.3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" filled="f" stroked="f">
                <v:textbox>
                  <w:txbxContent>
                    <w:p w14:paraId="1B9CE8FF" w14:textId="77777777" w:rsidR="00CD7640" w:rsidRPr="005932F8" w:rsidRDefault="00CD7640" w:rsidP="00CD764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2016</w:t>
                      </w: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2018</w:t>
                      </w:r>
                      <w:r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IP FORMATION / Formation ALTERANCE 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›</w:t>
                      </w:r>
                      <w:r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2"/>
                          <w:szCs w:val="22"/>
                        </w:rPr>
                        <w:t>Ecole IPSSI</w:t>
                      </w:r>
                      <w:r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 ›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Pr="00BA17A7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Villeurbanne</w:t>
                      </w:r>
                    </w:p>
                    <w:p w14:paraId="4195062F" w14:textId="24F825CA" w:rsidR="00945931" w:rsidRPr="005932F8" w:rsidRDefault="004858C4" w:rsidP="004858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</w:pP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2014</w:t>
                      </w:r>
                      <w:r w:rsidR="00D171C4"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– </w:t>
                      </w: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2016</w:t>
                      </w:r>
                      <w:r w:rsidR="00D171C4"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  <w:r w:rsidR="00D171C4"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BTS SIO OPTION SLAM</w:t>
                      </w:r>
                      <w:r w:rsidR="00947894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/ Formation COntinue </w:t>
                      </w:r>
                      <w:r w:rsidR="00D171C4"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›</w:t>
                      </w:r>
                      <w:r w:rsidR="00D171C4"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color w:val="808080" w:themeColor="background1" w:themeShade="80"/>
                          <w:sz w:val="22"/>
                          <w:szCs w:val="22"/>
                        </w:rPr>
                        <w:t>L</w:t>
                      </w:r>
                      <w:r w:rsidR="00507853">
                        <w:rPr>
                          <w:rFonts w:ascii="Avenir Book" w:hAnsi="Avenir Book"/>
                          <w:color w:val="808080" w:themeColor="background1" w:themeShade="80"/>
                          <w:sz w:val="22"/>
                          <w:szCs w:val="22"/>
                        </w:rPr>
                        <w:t>ycée Privé</w:t>
                      </w:r>
                      <w:r w:rsidRPr="005932F8">
                        <w:rPr>
                          <w:rFonts w:ascii="Avenir Book" w:hAnsi="Avenir Book"/>
                          <w:color w:val="808080" w:themeColor="background1" w:themeShade="80"/>
                          <w:sz w:val="22"/>
                          <w:szCs w:val="22"/>
                        </w:rPr>
                        <w:t xml:space="preserve"> Saint Bénigne</w:t>
                      </w:r>
                      <w:r w:rsidR="005B49F1"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F71A49"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›</w:t>
                      </w:r>
                      <w:r w:rsidR="005932F8"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DIJON</w:t>
                      </w:r>
                    </w:p>
                    <w:p w14:paraId="0D1B2174" w14:textId="355C8616" w:rsidR="00D171C4" w:rsidRPr="005932F8" w:rsidRDefault="004858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Avenir Book" w:hAnsi="Avenir Book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2013</w:t>
                      </w:r>
                      <w:r w:rsidR="00D171C4"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– </w:t>
                      </w: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2014</w:t>
                      </w:r>
                      <w:r w:rsidR="00D171C4"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  <w:r w:rsidR="00D171C4"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›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="00054317"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ère Année IUT INFORMATIQUE GENERALE</w:t>
                      </w:r>
                      <w:r w:rsidR="00D171C4"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71A49"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›</w:t>
                      </w:r>
                      <w:r w:rsidR="00D171C4" w:rsidRPr="00523EC3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BELFORT</w:t>
                      </w:r>
                    </w:p>
                    <w:p w14:paraId="64DF1397" w14:textId="13D6ADF1" w:rsidR="004858C4" w:rsidRPr="005932F8" w:rsidRDefault="004858C4" w:rsidP="004858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Avenir Book" w:hAnsi="Avenir Book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5932F8">
                        <w:rPr>
                          <w:rFonts w:ascii="Avenir Book" w:hAnsi="Avenir Book" w:cs="Segoe UI"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>2012 – 2013</w:t>
                      </w:r>
                      <w:r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A6A6A6" w:themeColor="background1" w:themeShade="A6"/>
                          <w:sz w:val="22"/>
                          <w:szCs w:val="22"/>
                        </w:rPr>
                        <w:t xml:space="preserve">› </w:t>
                      </w:r>
                      <w:r w:rsidRPr="005932F8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BAC STI 2D SIN 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›</w:t>
                      </w:r>
                      <w:r w:rsidRPr="005932F8">
                        <w:rPr>
                          <w:rFonts w:ascii="Avenir Book" w:hAnsi="Avenir Book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932F8">
                        <w:rPr>
                          <w:color w:val="808080" w:themeColor="background1" w:themeShade="80"/>
                          <w:sz w:val="22"/>
                          <w:szCs w:val="22"/>
                        </w:rPr>
                        <w:t>Lycée Edouard Branly</w:t>
                      </w:r>
                      <w:r w:rsidR="005B49F1"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671875">
                        <w:rPr>
                          <w:rFonts w:ascii="Avenir Book" w:hAnsi="Avenir Book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› </w:t>
                      </w:r>
                      <w:r w:rsidR="00671875"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LYON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5</w:t>
                      </w: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  <w:vertAlign w:val="superscript"/>
                        </w:rPr>
                        <w:t>ème</w:t>
                      </w:r>
                    </w:p>
                    <w:p w14:paraId="5CFF6763" w14:textId="77777777" w:rsidR="00945931" w:rsidRPr="005932F8" w:rsidRDefault="00945931" w:rsidP="0043288E">
                      <w:pPr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A824D" w14:textId="430871CD" w:rsidR="00AA5B3A" w:rsidRDefault="00C2042B">
      <w:r w:rsidRPr="00683946">
        <w:rPr>
          <w:noProof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64EE5A5B" wp14:editId="64ECB8B1">
                <wp:simplePos x="0" y="0"/>
                <wp:positionH relativeFrom="column">
                  <wp:posOffset>3513455</wp:posOffset>
                </wp:positionH>
                <wp:positionV relativeFrom="paragraph">
                  <wp:posOffset>1232535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0" y="0"/>
                    <wp:lineTo x="0" y="19883"/>
                    <wp:lineTo x="19883" y="19883"/>
                    <wp:lineTo x="19883" y="0"/>
                    <wp:lineTo x="0" y="0"/>
                  </wp:wrapPolygon>
                </wp:wrapThrough>
                <wp:docPr id="60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61" name="Ellipse 6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042616" id="Grouper 52" o:spid="_x0000_s1026" style="position:absolute;margin-left:276.65pt;margin-top:97.05pt;width:23.9pt;height:23.9pt;z-index:252056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">
                <v:oval id="Ellipse 61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" filled="f" stroked="f"/>
                <v:shape id="Image 4" o:spid="_x0000_s1028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">
                  <v:imagedata r:id="rId28" o:title=""/>
                  <v:path arrowok="t"/>
                </v:shape>
                <w10:wrap type="through"/>
              </v:group>
            </w:pict>
          </mc:Fallback>
        </mc:AlternateContent>
      </w:r>
      <w:r w:rsidRPr="00683946">
        <w:rPr>
          <w:noProof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428D6093" wp14:editId="57F558D4">
                <wp:simplePos x="0" y="0"/>
                <wp:positionH relativeFrom="column">
                  <wp:posOffset>3975989</wp:posOffset>
                </wp:positionH>
                <wp:positionV relativeFrom="paragraph">
                  <wp:posOffset>1245819</wp:posOffset>
                </wp:positionV>
                <wp:extent cx="2476500" cy="398780"/>
                <wp:effectExtent l="0" t="0" r="0" b="1270"/>
                <wp:wrapThrough wrapText="bothSides">
                  <wp:wrapPolygon edited="0">
                    <wp:start x="0" y="0"/>
                    <wp:lineTo x="0" y="17541"/>
                    <wp:lineTo x="10135" y="20637"/>
                    <wp:lineTo x="11132" y="20637"/>
                    <wp:lineTo x="21434" y="17541"/>
                    <wp:lineTo x="21434" y="0"/>
                    <wp:lineTo x="0" y="0"/>
                  </wp:wrapPolygon>
                </wp:wrapThrough>
                <wp:docPr id="46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398780"/>
                          <a:chOff x="0" y="0"/>
                          <a:chExt cx="2393315" cy="35687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g:grpSp>
                        <wpg:cNvPr id="49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grpFill/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iangle isocèle 5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Zone de texte 5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84D97" w14:textId="77777777" w:rsidR="00683946" w:rsidRPr="003C460D" w:rsidRDefault="00683946" w:rsidP="00683946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Langues</w:t>
                              </w:r>
                            </w:p>
                            <w:p w14:paraId="558578CA" w14:textId="77777777" w:rsidR="00683946" w:rsidRPr="00BC5ADF" w:rsidRDefault="00683946" w:rsidP="006839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D6093" id="_x0000_s1054" style="position:absolute;margin-left:313.05pt;margin-top:98.1pt;width:195pt;height:31.4pt;z-index:252055552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">
                <v:group id="Grouper 26" o:spid="_x0000_s1055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6" o:spid="_x0000_s1056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ZkwQAAANs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C5NxmTBAAAA2wAAAA8AAAAA&#10;AAAAAAAAAAAABwIAAGRycy9kb3ducmV2LnhtbFBLBQYAAAAAAwADALcAAAD1AgAAAAA=&#10;" filled="f" stroked="f"/>
                  <v:shape id="Triangle isocèle 57" o:spid="_x0000_s1057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" filled="f" stroked="f"/>
                </v:group>
                <v:shape id="Zone de texte 59" o:spid="_x0000_s1058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<v:textbox inset="0,0,0,0">
                    <w:txbxContent>
                      <w:p w14:paraId="4CB84D97" w14:textId="77777777" w:rsidR="00683946" w:rsidRPr="003C460D" w:rsidRDefault="00683946" w:rsidP="00683946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Langues</w:t>
                        </w:r>
                      </w:p>
                      <w:p w14:paraId="558578CA" w14:textId="77777777" w:rsidR="00683946" w:rsidRPr="00BC5ADF" w:rsidRDefault="00683946" w:rsidP="006839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8A53F53" wp14:editId="286E7DEB">
                <wp:simplePos x="0" y="0"/>
                <wp:positionH relativeFrom="column">
                  <wp:posOffset>-128270</wp:posOffset>
                </wp:positionH>
                <wp:positionV relativeFrom="paragraph">
                  <wp:posOffset>1283970</wp:posOffset>
                </wp:positionV>
                <wp:extent cx="2393315" cy="356870"/>
                <wp:effectExtent l="0" t="0" r="0" b="0"/>
                <wp:wrapThrough wrapText="bothSides">
                  <wp:wrapPolygon edited="0">
                    <wp:start x="0" y="0"/>
                    <wp:lineTo x="0" y="18448"/>
                    <wp:lineTo x="9857" y="19986"/>
                    <wp:lineTo x="11233" y="19986"/>
                    <wp:lineTo x="21319" y="18448"/>
                    <wp:lineTo x="21319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grpFill/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15F25" w14:textId="63F5477A" w:rsidR="00945931" w:rsidRPr="003C460D" w:rsidRDefault="00945931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4168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4168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588C0487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53F53" id="Grouper 19" o:spid="_x0000_s1059" style="position:absolute;margin-left:-10.1pt;margin-top:101.1pt;width:188.45pt;height:28.1pt;z-index:25163161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">
                <v:group id="Grouper 15" o:spid="_x0000_s1060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61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/>
                  <v:shape id="Triangle isocèle 17" o:spid="_x0000_s1062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" filled="f" stroked="f"/>
                </v:group>
                <v:shape id="Zone de texte 18" o:spid="_x0000_s1063" type="#_x0000_t202" style="position:absolute;left:431;top:196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textbox inset="0,0,0,0">
                    <w:txbxContent>
                      <w:p w14:paraId="5E615F25" w14:textId="63F5477A" w:rsidR="00945931" w:rsidRPr="003C460D" w:rsidRDefault="00945931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4168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4168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588C0487" w14:textId="77777777"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496F4FAC" wp14:editId="6D18B7D9">
                <wp:simplePos x="0" y="0"/>
                <wp:positionH relativeFrom="column">
                  <wp:posOffset>-624509</wp:posOffset>
                </wp:positionH>
                <wp:positionV relativeFrom="paragraph">
                  <wp:posOffset>1247344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0" y="0"/>
                    <wp:lineTo x="0" y="19883"/>
                    <wp:lineTo x="19883" y="19883"/>
                    <wp:lineTo x="19883" y="0"/>
                    <wp:lineTo x="0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199C5" id="Grouper 54" o:spid="_x0000_s1026" style="position:absolute;margin-left:-49.15pt;margin-top:98.2pt;width:23.9pt;height:23.9pt;z-index:251852800;mso-width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">
                <v:oval id="Ellipse 41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" filled="f" stroked="f"/>
                <v:shape id="Image 2" o:spid="_x0000_s1028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">
                  <v:imagedata r:id="rId34" o:title=""/>
                  <v:path arrowok="t"/>
                </v:shape>
                <w10:wrap type="through"/>
              </v:group>
            </w:pict>
          </mc:Fallback>
        </mc:AlternateContent>
      </w:r>
    </w:p>
    <w:p w14:paraId="78F24AA1" w14:textId="764F0837" w:rsidR="00AA5B3A" w:rsidRDefault="00C2042B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AF6506" wp14:editId="56F918D3">
                <wp:simplePos x="0" y="0"/>
                <wp:positionH relativeFrom="column">
                  <wp:posOffset>4159504</wp:posOffset>
                </wp:positionH>
                <wp:positionV relativeFrom="paragraph">
                  <wp:posOffset>414732</wp:posOffset>
                </wp:positionV>
                <wp:extent cx="2077720" cy="91694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00A0F" w14:textId="2E4A1D2B" w:rsidR="00683946" w:rsidRDefault="00683946" w:rsidP="0068394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>nglais</w:t>
                            </w:r>
                            <w:r w:rsid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523EC3"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523EC3"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>B1 (Lu, parlé)</w:t>
                            </w:r>
                          </w:p>
                          <w:p w14:paraId="14CA7BFE" w14:textId="77777777" w:rsidR="00523EC3" w:rsidRPr="00523EC3" w:rsidRDefault="00523EC3" w:rsidP="00523EC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808080" w:themeColor="background1" w:themeShade="80"/>
                              </w:rPr>
                            </w:pPr>
                            <w:r w:rsidRPr="00523EC3"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808080" w:themeColor="background1" w:themeShade="80"/>
                              </w:rPr>
                              <w:t>Préparation Diplôme Cambridge</w:t>
                            </w:r>
                          </w:p>
                          <w:p w14:paraId="01AF44AD" w14:textId="408DF742" w:rsidR="00523EC3" w:rsidRPr="00523EC3" w:rsidRDefault="00523EC3" w:rsidP="00FE44E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center"/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808080" w:themeColor="background1" w:themeShade="80"/>
                              </w:rPr>
                              <w:t>"Business Preliminary</w:t>
                            </w:r>
                            <w:r w:rsidR="00FE44EC"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808080" w:themeColor="background1" w:themeShade="80"/>
                              </w:rPr>
                              <w:br/>
                            </w:r>
                          </w:p>
                          <w:p w14:paraId="65EE9B8F" w14:textId="76504D38" w:rsidR="00683946" w:rsidRPr="00523EC3" w:rsidRDefault="00523EC3" w:rsidP="0068394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>Espagnol</w:t>
                            </w:r>
                            <w:r>
                              <w:rPr>
                                <w:rFonts w:ascii="Avenir Book" w:hAnsi="Avenir Book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683946" w:rsidRPr="00523EC3"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>A2 (Lu, parlé)</w:t>
                            </w:r>
                          </w:p>
                          <w:p w14:paraId="58B7AC99" w14:textId="0CA6D105" w:rsidR="00683946" w:rsidRPr="00523EC3" w:rsidRDefault="00683946" w:rsidP="00A870E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bold"/>
                                <w:bCs/>
                                <w:caps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6506" id="Zone de texte 37" o:spid="_x0000_s1064" type="#_x0000_t202" style="position:absolute;margin-left:327.5pt;margin-top:32.65pt;width:163.6pt;height:72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" filled="f" stroked="f">
                <v:textbox>
                  <w:txbxContent>
                    <w:p w14:paraId="18E00A0F" w14:textId="2E4A1D2B" w:rsidR="00683946" w:rsidRDefault="00683946" w:rsidP="0068394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venir Book" w:hAnsi="Avenir Book" w:cs="Segoe UI Semibold"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 w:rsidRP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>A</w:t>
                      </w:r>
                      <w:r w:rsid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>nglais</w:t>
                      </w:r>
                      <w:r w:rsid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523EC3"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Pr="00523EC3">
                        <w:rPr>
                          <w:rFonts w:ascii="Avenir Book" w:hAnsi="Avenir Book" w:cs="Segoe UI Semibold"/>
                          <w:bCs/>
                          <w:caps/>
                          <w:color w:val="000000" w:themeColor="text1"/>
                          <w:sz w:val="20"/>
                        </w:rPr>
                        <w:t>B1 (Lu, parlé)</w:t>
                      </w:r>
                    </w:p>
                    <w:p w14:paraId="14CA7BFE" w14:textId="77777777" w:rsidR="00523EC3" w:rsidRPr="00523EC3" w:rsidRDefault="00523EC3" w:rsidP="00523EC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venir Book" w:hAnsi="Avenir Book" w:cs="Segoe UI Semibold"/>
                          <w:bCs/>
                          <w:caps/>
                          <w:color w:val="808080" w:themeColor="background1" w:themeShade="80"/>
                        </w:rPr>
                      </w:pPr>
                      <w:r w:rsidRPr="00523EC3">
                        <w:rPr>
                          <w:rFonts w:ascii="Avenir Book" w:hAnsi="Avenir Book" w:cs="Segoe UI Semibold"/>
                          <w:bCs/>
                          <w:caps/>
                          <w:color w:val="808080" w:themeColor="background1" w:themeShade="80"/>
                        </w:rPr>
                        <w:t>Préparation Diplôme Cambridge</w:t>
                      </w:r>
                    </w:p>
                    <w:p w14:paraId="01AF44AD" w14:textId="408DF742" w:rsidR="00523EC3" w:rsidRPr="00523EC3" w:rsidRDefault="00523EC3" w:rsidP="00FE44EC">
                      <w:pPr>
                        <w:pStyle w:val="Textedebulles"/>
                        <w:tabs>
                          <w:tab w:val="left" w:pos="850"/>
                        </w:tabs>
                        <w:jc w:val="center"/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 w:rsidRPr="00523EC3">
                        <w:rPr>
                          <w:rFonts w:ascii="Avenir Book" w:hAnsi="Avenir Book" w:cs="Segoe UI Semibold"/>
                          <w:bCs/>
                          <w:caps/>
                          <w:color w:val="808080" w:themeColor="background1" w:themeShade="80"/>
                        </w:rPr>
                        <w:t>"Business Preliminary</w:t>
                      </w:r>
                      <w:r w:rsidR="00FE44EC">
                        <w:rPr>
                          <w:rFonts w:ascii="Avenir Book" w:hAnsi="Avenir Book" w:cs="Segoe UI Semibold"/>
                          <w:bCs/>
                          <w:caps/>
                          <w:color w:val="808080" w:themeColor="background1" w:themeShade="80"/>
                        </w:rPr>
                        <w:br/>
                      </w:r>
                    </w:p>
                    <w:p w14:paraId="65EE9B8F" w14:textId="76504D38" w:rsidR="00683946" w:rsidRPr="00523EC3" w:rsidRDefault="00523EC3" w:rsidP="0068394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venir Book" w:hAnsi="Avenir Book" w:cs="Segoe UI Semibold"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>Espagnol</w:t>
                      </w:r>
                      <w:r>
                        <w:rPr>
                          <w:rFonts w:ascii="Avenir Book" w:hAnsi="Avenir Book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ab/>
                      </w:r>
                      <w:r w:rsidR="00683946" w:rsidRPr="00523EC3">
                        <w:rPr>
                          <w:rFonts w:ascii="Avenir Book" w:hAnsi="Avenir Book" w:cs="Segoe UI Semibold"/>
                          <w:bCs/>
                          <w:caps/>
                          <w:color w:val="000000" w:themeColor="text1"/>
                          <w:sz w:val="20"/>
                        </w:rPr>
                        <w:t>A2 (Lu, parlé)</w:t>
                      </w:r>
                    </w:p>
                    <w:p w14:paraId="58B7AC99" w14:textId="0CA6D105" w:rsidR="00683946" w:rsidRPr="00523EC3" w:rsidRDefault="00683946" w:rsidP="00A870E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venir Book" w:hAnsi="Avenir Book" w:cs="Segoe UI Semibold"/>
                          <w:bCs/>
                          <w:caps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C127805" wp14:editId="6CE99546">
                <wp:simplePos x="0" y="0"/>
                <wp:positionH relativeFrom="margin">
                  <wp:posOffset>-709930</wp:posOffset>
                </wp:positionH>
                <wp:positionV relativeFrom="paragraph">
                  <wp:posOffset>312420</wp:posOffset>
                </wp:positionV>
                <wp:extent cx="4432300" cy="217932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04C9" w14:textId="529B73B4" w:rsidR="00C83EC0" w:rsidRDefault="00C83EC0" w:rsidP="00C83EC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LOG SYSTEM &gt; ALTERNANCE &gt; 2 ans à partir du 5 / 09 / 2016</w:t>
                            </w:r>
                          </w:p>
                          <w:p w14:paraId="5FCA2306" w14:textId="07D743A1" w:rsidR="00945931" w:rsidRPr="00D171C4" w:rsidRDefault="004858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5932F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Gigaland</w:t>
                            </w:r>
                            <w:r w:rsidR="00945931" w:rsidRPr="005932F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› </w:t>
                            </w:r>
                            <w:r w:rsidR="00331E11" w:rsidRPr="005932F8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STAGE SIO 2</w:t>
                            </w:r>
                            <w:r w:rsidR="00FE44EC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E44EC" w:rsidRPr="00523E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</w:rPr>
                              <w:t>›</w:t>
                            </w:r>
                            <w:r w:rsidR="00FE44EC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32F8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32F8" w:rsidRPr="005932F8">
                              <w:rPr>
                                <w:rFonts w:ascii="Avenir Book" w:hAnsi="Avenir Book" w:cs="Segoe UI"/>
                                <w:cap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Février 2016 – MARS 2016</w:t>
                            </w:r>
                            <w:r w:rsidR="005932F8" w:rsidRPr="005932F8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3EC3" w:rsidRPr="00523EC3">
                              <w:rPr>
                                <w:rFonts w:ascii="Avenir Book" w:hAnsi="Avenir Book" w:cs="Segoe UI Semilight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(2mois)</w:t>
                            </w:r>
                          </w:p>
                          <w:p w14:paraId="68AE9596" w14:textId="77777777" w:rsidR="00331E11" w:rsidRPr="00523EC3" w:rsidRDefault="00331E11" w:rsidP="00331E11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Développeur d’applications afin de dynamiser leur activité</w:t>
                            </w:r>
                          </w:p>
                          <w:p w14:paraId="7AA27430" w14:textId="0E8C33F0" w:rsidR="00331E11" w:rsidRPr="00523EC3" w:rsidRDefault="00331E11" w:rsidP="00331E11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Mise en ligne d’un site web et création application mobile Android </w:t>
                            </w:r>
                          </w:p>
                          <w:p w14:paraId="4550496D" w14:textId="1D2E8882" w:rsidR="00331E11" w:rsidRPr="00523EC3" w:rsidRDefault="00331E11" w:rsidP="00331E11">
                            <w:pPr>
                              <w:pStyle w:val="Paragraphestandard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Langages utilisés : CMS TYPO3, CSHARP, XAM</w:t>
                            </w:r>
                            <w:r w:rsidR="00913AD1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523EC3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RIN</w:t>
                            </w:r>
                          </w:p>
                          <w:p w14:paraId="341DBB55" w14:textId="77777777" w:rsidR="00945931" w:rsidRPr="00523EC3" w:rsidRDefault="00331E11" w:rsidP="00331E11">
                            <w:pPr>
                              <w:pStyle w:val="Paragraphestandard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Logiciels utilisés : Visual studio 2015, Balsamiq Mockup</w:t>
                            </w:r>
                          </w:p>
                          <w:p w14:paraId="73A87275" w14:textId="77777777" w:rsidR="00331E11" w:rsidRPr="0043288E" w:rsidRDefault="00331E11" w:rsidP="00331E1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ind w:left="2133"/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14:paraId="203BF6C1" w14:textId="1DD1F9C9" w:rsidR="00D171C4" w:rsidRPr="00D171C4" w:rsidRDefault="00331E11" w:rsidP="005932F8">
                            <w:pPr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00AEAC"/>
                              </w:rPr>
                            </w:pPr>
                            <w:r w:rsidRPr="005932F8">
                              <w:rPr>
                                <w:rFonts w:ascii="Segoe UI Semibold" w:hAnsi="Segoe UI Semibold" w:cs="Segoe UI Semibold"/>
                                <w:b/>
                                <w:bCs/>
                              </w:rPr>
                              <w:t xml:space="preserve">CERTI Centre-Est </w:t>
                            </w:r>
                            <w:r w:rsidR="00D171C4" w:rsidRPr="00523E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</w:rPr>
                              <w:t>›</w:t>
                            </w:r>
                            <w:r w:rsidR="00D171C4" w:rsidRPr="005932F8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5932F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STAGE SIO 1</w:t>
                            </w:r>
                            <w:r w:rsidR="005932F8" w:rsidRPr="005932F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44EC" w:rsidRPr="00523E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</w:rPr>
                              <w:t>›</w:t>
                            </w:r>
                            <w:r w:rsidR="00FE44EC">
                              <w:rPr>
                                <w:i/>
                                <w:iCs/>
                                <w:color w:val="00AEAC"/>
                              </w:rPr>
                              <w:t xml:space="preserve"> </w:t>
                            </w:r>
                            <w:r w:rsidR="005932F8" w:rsidRPr="005932F8">
                              <w:rPr>
                                <w:rFonts w:ascii="Avenir Book" w:hAnsi="Avenir Book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JUIN 2016</w:t>
                            </w:r>
                            <w:r w:rsidR="005932F8" w:rsidRPr="005932F8">
                              <w:rPr>
                                <w:rFonts w:ascii="Avenir Book" w:hAnsi="Avenir Book" w:cs="Segoe UI Semilight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(1 mois)</w:t>
                            </w:r>
                          </w:p>
                          <w:p w14:paraId="37761485" w14:textId="77777777" w:rsidR="00331E11" w:rsidRPr="00523EC3" w:rsidRDefault="00331E11" w:rsidP="00331E11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Développeur d’applications afin de dynamiser leur activité</w:t>
                            </w:r>
                          </w:p>
                          <w:p w14:paraId="47FDF3F4" w14:textId="77777777" w:rsidR="00D171C4" w:rsidRPr="00523EC3" w:rsidRDefault="00331E11" w:rsidP="00331E11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Site web et Application Excel VBA</w:t>
                            </w:r>
                          </w:p>
                          <w:p w14:paraId="7484B5F9" w14:textId="77777777" w:rsidR="00331E11" w:rsidRPr="00523EC3" w:rsidRDefault="00331E11" w:rsidP="00331E11">
                            <w:pPr>
                              <w:pStyle w:val="Paragraphestandard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Langages utilisés : HTML5/CSS3, PHP/Ajax, VBA</w:t>
                            </w:r>
                          </w:p>
                          <w:p w14:paraId="22460599" w14:textId="1D28CCB7" w:rsidR="00945931" w:rsidRPr="00523EC3" w:rsidRDefault="00331E11" w:rsidP="00331E11">
                            <w:pPr>
                              <w:pStyle w:val="Paragraphestandard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3EC3">
                              <w:rPr>
                                <w:rFonts w:ascii="Avenir Book" w:hAnsi="Avenir Book" w:cs="SegoePro-Light"/>
                                <w:color w:val="000000" w:themeColor="text1"/>
                                <w:sz w:val="20"/>
                                <w:szCs w:val="20"/>
                              </w:rPr>
                              <w:t>Logiciels utilisés : Excel, CodeLobster, Balsamiq Mockup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7805" id="Zone de texte 35" o:spid="_x0000_s1065" type="#_x0000_t202" style="position:absolute;margin-left:-55.9pt;margin-top:24.6pt;width:349pt;height:171.6pt;z-index: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" filled="f" stroked="f">
                <v:textbox>
                  <w:txbxContent>
                    <w:p w14:paraId="01FD04C9" w14:textId="529B73B4" w:rsidR="00C83EC0" w:rsidRDefault="00C83EC0" w:rsidP="00C83EC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LOG SYSTEM &gt; ALTERNANCE &gt; 2 ans à partir du 5 / 09 / 2016</w:t>
                      </w:r>
                    </w:p>
                    <w:p w14:paraId="5FCA2306" w14:textId="07D743A1" w:rsidR="00945931" w:rsidRPr="00D171C4" w:rsidRDefault="004858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5932F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Gigaland</w:t>
                      </w:r>
                      <w:r w:rsidR="00945931" w:rsidRPr="005932F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› </w:t>
                      </w:r>
                      <w:r w:rsidR="00331E11" w:rsidRPr="005932F8">
                        <w:rPr>
                          <w:rFonts w:ascii="Segoe UI" w:hAnsi="Segoe UI" w:cs="Segoe UI"/>
                          <w:i/>
                          <w:i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>STAGE SIO 2</w:t>
                      </w:r>
                      <w:r w:rsidR="00FE44EC">
                        <w:rPr>
                          <w:rFonts w:ascii="Segoe UI" w:hAnsi="Segoe UI" w:cs="Segoe UI"/>
                          <w:i/>
                          <w:i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FE44EC" w:rsidRPr="00523EC3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</w:rPr>
                        <w:t>›</w:t>
                      </w:r>
                      <w:r w:rsidR="00FE44EC">
                        <w:rPr>
                          <w:rFonts w:ascii="Segoe UI" w:hAnsi="Segoe UI" w:cs="Segoe UI"/>
                          <w:i/>
                          <w:i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5932F8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5932F8" w:rsidRPr="005932F8">
                        <w:rPr>
                          <w:rFonts w:ascii="Avenir Book" w:hAnsi="Avenir Book" w:cs="Segoe UI"/>
                          <w:caps/>
                          <w:color w:val="808080" w:themeColor="background1" w:themeShade="80"/>
                          <w:sz w:val="18"/>
                          <w:szCs w:val="18"/>
                        </w:rPr>
                        <w:t>Février 2016 – MARS 2016</w:t>
                      </w:r>
                      <w:r w:rsidR="005932F8" w:rsidRPr="005932F8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523EC3" w:rsidRPr="00523EC3">
                        <w:rPr>
                          <w:rFonts w:ascii="Avenir Book" w:hAnsi="Avenir Book" w:cs="Segoe UI Semilight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(2mois)</w:t>
                      </w:r>
                    </w:p>
                    <w:p w14:paraId="68AE9596" w14:textId="77777777" w:rsidR="00331E11" w:rsidRPr="00523EC3" w:rsidRDefault="00331E11" w:rsidP="00331E11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  <w:t>Développeur d’applications afin de dynamiser leur activité</w:t>
                      </w:r>
                    </w:p>
                    <w:p w14:paraId="7AA27430" w14:textId="0E8C33F0" w:rsidR="00331E11" w:rsidRPr="00523EC3" w:rsidRDefault="00331E11" w:rsidP="00331E11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  <w:t xml:space="preserve">Mise en ligne d’un site web et création application mobile Android </w:t>
                      </w:r>
                    </w:p>
                    <w:p w14:paraId="4550496D" w14:textId="1D2E8882" w:rsidR="00331E11" w:rsidRPr="00523EC3" w:rsidRDefault="00331E11" w:rsidP="00331E11">
                      <w:pPr>
                        <w:pStyle w:val="Paragraphestandard"/>
                        <w:numPr>
                          <w:ilvl w:val="0"/>
                          <w:numId w:val="31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Langages utilisés : CMS TYPO3, CSHARP, XAM</w:t>
                      </w:r>
                      <w:r w:rsidR="00913AD1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523EC3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RIN</w:t>
                      </w:r>
                    </w:p>
                    <w:p w14:paraId="341DBB55" w14:textId="77777777" w:rsidR="00945931" w:rsidRPr="00523EC3" w:rsidRDefault="00331E11" w:rsidP="00331E11">
                      <w:pPr>
                        <w:pStyle w:val="Paragraphestandard"/>
                        <w:numPr>
                          <w:ilvl w:val="0"/>
                          <w:numId w:val="31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Logiciels utilisés : Visual studio 2015, Balsamiq Mockup</w:t>
                      </w:r>
                    </w:p>
                    <w:p w14:paraId="73A87275" w14:textId="77777777" w:rsidR="00331E11" w:rsidRPr="0043288E" w:rsidRDefault="00331E11" w:rsidP="00331E11">
                      <w:pPr>
                        <w:pStyle w:val="Paragraphestandard"/>
                        <w:tabs>
                          <w:tab w:val="left" w:pos="850"/>
                        </w:tabs>
                        <w:ind w:left="2133"/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14:paraId="203BF6C1" w14:textId="1DD1F9C9" w:rsidR="00D171C4" w:rsidRPr="00D171C4" w:rsidRDefault="00331E11" w:rsidP="005932F8">
                      <w:pPr>
                        <w:rPr>
                          <w:rFonts w:ascii="Segoe UI Semilight" w:hAnsi="Segoe UI Semilight" w:cs="Segoe UI Semilight"/>
                          <w:i/>
                          <w:iCs/>
                          <w:color w:val="00AEAC"/>
                        </w:rPr>
                      </w:pPr>
                      <w:r w:rsidRPr="005932F8">
                        <w:rPr>
                          <w:rFonts w:ascii="Segoe UI Semibold" w:hAnsi="Segoe UI Semibold" w:cs="Segoe UI Semibold"/>
                          <w:b/>
                          <w:bCs/>
                        </w:rPr>
                        <w:t xml:space="preserve">CERTI Centre-Est </w:t>
                      </w:r>
                      <w:r w:rsidR="00D171C4" w:rsidRPr="00523EC3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</w:rPr>
                        <w:t>›</w:t>
                      </w:r>
                      <w:r w:rsidR="00D171C4" w:rsidRPr="005932F8">
                        <w:rPr>
                          <w:rFonts w:ascii="Segoe UI Semilight" w:hAnsi="Segoe UI Semilight" w:cs="Segoe UI Semilight"/>
                          <w:b/>
                          <w:bCs/>
                          <w:color w:val="808080" w:themeColor="background1" w:themeShade="80"/>
                        </w:rPr>
                        <w:t xml:space="preserve"> </w:t>
                      </w:r>
                      <w:r w:rsidRPr="005932F8">
                        <w:rPr>
                          <w:i/>
                          <w:iCs/>
                          <w:color w:val="808080" w:themeColor="background1" w:themeShade="80"/>
                        </w:rPr>
                        <w:t>STAGE SIO 1</w:t>
                      </w:r>
                      <w:r w:rsidR="005932F8" w:rsidRPr="005932F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FE44EC" w:rsidRPr="00523EC3">
                        <w:rPr>
                          <w:rFonts w:ascii="Segoe UI Semibold" w:hAnsi="Segoe UI Semibold" w:cs="Segoe UI Semibold"/>
                          <w:b/>
                          <w:bCs/>
                          <w:color w:val="000000" w:themeColor="text1"/>
                        </w:rPr>
                        <w:t>›</w:t>
                      </w:r>
                      <w:r w:rsidR="00FE44EC">
                        <w:rPr>
                          <w:i/>
                          <w:iCs/>
                          <w:color w:val="00AEAC"/>
                        </w:rPr>
                        <w:t xml:space="preserve"> </w:t>
                      </w:r>
                      <w:r w:rsidR="005932F8" w:rsidRPr="005932F8">
                        <w:rPr>
                          <w:rFonts w:ascii="Avenir Book" w:hAnsi="Avenir Book"/>
                          <w:color w:val="808080" w:themeColor="background1" w:themeShade="80"/>
                          <w:sz w:val="18"/>
                          <w:szCs w:val="18"/>
                        </w:rPr>
                        <w:t>JUIN 2016</w:t>
                      </w:r>
                      <w:r w:rsidR="005932F8" w:rsidRPr="005932F8">
                        <w:rPr>
                          <w:rFonts w:ascii="Avenir Book" w:hAnsi="Avenir Book" w:cs="Segoe UI Semilight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 xml:space="preserve"> (1 mois)</w:t>
                      </w:r>
                    </w:p>
                    <w:p w14:paraId="37761485" w14:textId="77777777" w:rsidR="00331E11" w:rsidRPr="00523EC3" w:rsidRDefault="00331E11" w:rsidP="00331E11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  <w:t>Développeur d’applications afin de dynamiser leur activité</w:t>
                      </w:r>
                    </w:p>
                    <w:p w14:paraId="47FDF3F4" w14:textId="77777777" w:rsidR="00D171C4" w:rsidRPr="00523EC3" w:rsidRDefault="00331E11" w:rsidP="00331E11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 UI Semilight"/>
                          <w:color w:val="000000" w:themeColor="text1"/>
                          <w:sz w:val="20"/>
                          <w:szCs w:val="20"/>
                        </w:rPr>
                        <w:t>Site web et Application Excel VBA</w:t>
                      </w:r>
                    </w:p>
                    <w:p w14:paraId="7484B5F9" w14:textId="77777777" w:rsidR="00331E11" w:rsidRPr="00523EC3" w:rsidRDefault="00331E11" w:rsidP="00331E11">
                      <w:pPr>
                        <w:pStyle w:val="Paragraphestandard"/>
                        <w:numPr>
                          <w:ilvl w:val="0"/>
                          <w:numId w:val="31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Langages utilisés : HTML5/CSS3, PHP/Ajax, VBA</w:t>
                      </w:r>
                    </w:p>
                    <w:p w14:paraId="22460599" w14:textId="1D28CCB7" w:rsidR="00945931" w:rsidRPr="00523EC3" w:rsidRDefault="00331E11" w:rsidP="00331E11">
                      <w:pPr>
                        <w:pStyle w:val="Paragraphestandard"/>
                        <w:numPr>
                          <w:ilvl w:val="0"/>
                          <w:numId w:val="31"/>
                        </w:numPr>
                        <w:tabs>
                          <w:tab w:val="left" w:pos="850"/>
                        </w:tabs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</w:pPr>
                      <w:r w:rsidRPr="00523EC3">
                        <w:rPr>
                          <w:rFonts w:ascii="Avenir Book" w:hAnsi="Avenir Book" w:cs="SegoePro-Light"/>
                          <w:color w:val="000000" w:themeColor="text1"/>
                          <w:sz w:val="20"/>
                          <w:szCs w:val="20"/>
                        </w:rPr>
                        <w:t>Logiciels utilisés : Excel, CodeLobster, Balsamiq Mockup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129D9" w14:textId="63FD1E11" w:rsidR="00AA5B3A" w:rsidRDefault="00AA5B3A"/>
    <w:p w14:paraId="26556CA2" w14:textId="0C684532" w:rsidR="00AA5B3A" w:rsidRDefault="00AA5B3A"/>
    <w:p w14:paraId="379C4AB3" w14:textId="01EA7E89" w:rsidR="00AA5B3A" w:rsidRDefault="00AA5B3A"/>
    <w:p w14:paraId="1C050884" w14:textId="08247305" w:rsidR="00AA5B3A" w:rsidRDefault="00AA5B3A"/>
    <w:p w14:paraId="795D40BC" w14:textId="098955CD" w:rsidR="00AA5B3A" w:rsidRDefault="00AA5B3A"/>
    <w:p w14:paraId="74AD435B" w14:textId="35FDE881" w:rsidR="00AA5B3A" w:rsidRDefault="00AA5B3A"/>
    <w:p w14:paraId="68CD6CCF" w14:textId="2BD43A23" w:rsidR="00AA5B3A" w:rsidRDefault="00AA5B3A"/>
    <w:p w14:paraId="07C70AA3" w14:textId="79EFD259" w:rsidR="00AA5B3A" w:rsidRDefault="00AA5B3A"/>
    <w:p w14:paraId="006596F3" w14:textId="545C8A12" w:rsidR="00AA5B3A" w:rsidRDefault="00AA5B3A"/>
    <w:p w14:paraId="7D29AB4E" w14:textId="429DC499" w:rsidR="00AA5B3A" w:rsidRDefault="00AA5B3A"/>
    <w:p w14:paraId="398C05C3" w14:textId="4BC5DE0F" w:rsidR="00AA5B3A" w:rsidRDefault="00AA5B3A"/>
    <w:p w14:paraId="00E4C596" w14:textId="637CC0B0" w:rsidR="00AA5B3A" w:rsidRDefault="00AA5B3A"/>
    <w:p w14:paraId="43F91ECB" w14:textId="471F248B" w:rsidR="00AA5B3A" w:rsidRDefault="00AA5B3A"/>
    <w:p w14:paraId="10C9B753" w14:textId="258AA1ED" w:rsidR="00AA5B3A" w:rsidRDefault="00AA5B3A"/>
    <w:p w14:paraId="5272D278" w14:textId="1A01297A" w:rsidR="00AA5B3A" w:rsidRDefault="00AA5B3A"/>
    <w:p w14:paraId="39A0E5AB" w14:textId="6C979B5F" w:rsidR="00AA5B3A" w:rsidRDefault="00AA5B3A"/>
    <w:p w14:paraId="0F308BF1" w14:textId="54755CEA" w:rsidR="00AA5B3A" w:rsidRDefault="00AA5B3A"/>
    <w:p w14:paraId="357A57F9" w14:textId="318DB291" w:rsidR="00AA5B3A" w:rsidRDefault="00AA5B3A"/>
    <w:p w14:paraId="2408269D" w14:textId="67BE28E1" w:rsidR="00AA5B3A" w:rsidRDefault="00AA5B3A"/>
    <w:p w14:paraId="05332366" w14:textId="15E1A380" w:rsidR="00AA5B3A" w:rsidRDefault="00AA5B3A"/>
    <w:p w14:paraId="0C4A15C2" w14:textId="1131660E" w:rsidR="00AA5B3A" w:rsidRDefault="00AA5B3A"/>
    <w:p w14:paraId="2F24F1DE" w14:textId="375F8FC4" w:rsidR="00AA5B3A" w:rsidRDefault="00AA5B3A"/>
    <w:p w14:paraId="681B1BEE" w14:textId="730B6F78" w:rsidR="00AA5B3A" w:rsidRDefault="00AA5B3A"/>
    <w:p w14:paraId="18C05205" w14:textId="2517545F" w:rsidR="00AA5B3A" w:rsidRDefault="00AA5B3A"/>
    <w:p w14:paraId="0B0C9017" w14:textId="7C007215" w:rsidR="00AA5B3A" w:rsidRDefault="00AA5B3A"/>
    <w:p w14:paraId="38258485" w14:textId="1259A395" w:rsidR="00AA5B3A" w:rsidRDefault="00AA5B3A"/>
    <w:p w14:paraId="13E546A0" w14:textId="5DD32424" w:rsidR="00AA5B3A" w:rsidRDefault="00AA5B3A"/>
    <w:p w14:paraId="5C4765E8" w14:textId="054E5175" w:rsidR="00AA5B3A" w:rsidRDefault="00AA5B3A"/>
    <w:p w14:paraId="7B954D11" w14:textId="700F54D9" w:rsidR="00AA5B3A" w:rsidRDefault="00AA5B3A"/>
    <w:sectPr w:rsidR="00AA5B3A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880C8" w14:textId="77777777" w:rsidR="00144DF9" w:rsidRDefault="00144DF9" w:rsidP="00F07227">
      <w:r>
        <w:separator/>
      </w:r>
    </w:p>
  </w:endnote>
  <w:endnote w:type="continuationSeparator" w:id="0">
    <w:p w14:paraId="6893D8BE" w14:textId="77777777" w:rsidR="00144DF9" w:rsidRDefault="00144DF9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454E9" w14:textId="77777777"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59F38" w14:textId="77777777"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1DE3" w14:textId="77777777"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B9628" w14:textId="77777777" w:rsidR="00144DF9" w:rsidRDefault="00144DF9" w:rsidP="00F07227">
      <w:r>
        <w:separator/>
      </w:r>
    </w:p>
  </w:footnote>
  <w:footnote w:type="continuationSeparator" w:id="0">
    <w:p w14:paraId="0C8DD20C" w14:textId="77777777" w:rsidR="00144DF9" w:rsidRDefault="00144DF9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62956" w14:textId="77777777"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A46A5" w14:textId="77777777"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C09FC" w14:textId="77777777"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69B"/>
    <w:multiLevelType w:val="hybridMultilevel"/>
    <w:tmpl w:val="4FBC35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85D"/>
    <w:multiLevelType w:val="hybridMultilevel"/>
    <w:tmpl w:val="B6E4C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96892"/>
    <w:multiLevelType w:val="hybridMultilevel"/>
    <w:tmpl w:val="AA8EA8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64F22"/>
    <w:multiLevelType w:val="hybridMultilevel"/>
    <w:tmpl w:val="2F3C76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92513"/>
    <w:multiLevelType w:val="hybridMultilevel"/>
    <w:tmpl w:val="0E08889A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0A07"/>
    <w:multiLevelType w:val="hybridMultilevel"/>
    <w:tmpl w:val="BD18EC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B1206"/>
    <w:multiLevelType w:val="hybridMultilevel"/>
    <w:tmpl w:val="0B783672"/>
    <w:lvl w:ilvl="0" w:tplc="0A52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5514"/>
    <w:multiLevelType w:val="hybridMultilevel"/>
    <w:tmpl w:val="577CB69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3EC00841"/>
    <w:multiLevelType w:val="hybridMultilevel"/>
    <w:tmpl w:val="E86AE0AE"/>
    <w:lvl w:ilvl="0" w:tplc="2934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75A42"/>
    <w:multiLevelType w:val="hybridMultilevel"/>
    <w:tmpl w:val="A7085E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91766"/>
    <w:multiLevelType w:val="hybridMultilevel"/>
    <w:tmpl w:val="E466DB9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42294AE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16"/>
        <w:szCs w:val="12"/>
        <w:vertAlign w:val="baseline"/>
      </w:rPr>
    </w:lvl>
    <w:lvl w:ilvl="2" w:tplc="F3688144">
      <w:numFmt w:val="bullet"/>
      <w:lvlText w:val="-"/>
      <w:lvlJc w:val="left"/>
      <w:pPr>
        <w:ind w:left="2160" w:hanging="360"/>
      </w:pPr>
      <w:rPr>
        <w:rFonts w:ascii="Verdana" w:eastAsiaTheme="minorEastAsia" w:hAnsi="Verdana" w:cs="SegoePro-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22784"/>
    <w:multiLevelType w:val="hybridMultilevel"/>
    <w:tmpl w:val="A7D87F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F241F"/>
    <w:multiLevelType w:val="hybridMultilevel"/>
    <w:tmpl w:val="C5721A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9250B"/>
    <w:multiLevelType w:val="hybridMultilevel"/>
    <w:tmpl w:val="5AD2B2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34E28"/>
    <w:multiLevelType w:val="hybridMultilevel"/>
    <w:tmpl w:val="40320F54"/>
    <w:lvl w:ilvl="0" w:tplc="511E7EC4">
      <w:start w:val="1"/>
      <w:numFmt w:val="bullet"/>
      <w:lvlText w:val="&gt;"/>
      <w:lvlJc w:val="left"/>
      <w:pPr>
        <w:ind w:left="720" w:hanging="36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55E0F"/>
    <w:multiLevelType w:val="hybridMultilevel"/>
    <w:tmpl w:val="471A2C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6"/>
  </w:num>
  <w:num w:numId="3">
    <w:abstractNumId w:val="24"/>
  </w:num>
  <w:num w:numId="4">
    <w:abstractNumId w:val="14"/>
  </w:num>
  <w:num w:numId="5">
    <w:abstractNumId w:val="23"/>
  </w:num>
  <w:num w:numId="6">
    <w:abstractNumId w:val="1"/>
  </w:num>
  <w:num w:numId="7">
    <w:abstractNumId w:val="11"/>
  </w:num>
  <w:num w:numId="8">
    <w:abstractNumId w:val="17"/>
  </w:num>
  <w:num w:numId="9">
    <w:abstractNumId w:val="25"/>
  </w:num>
  <w:num w:numId="10">
    <w:abstractNumId w:val="34"/>
  </w:num>
  <w:num w:numId="11">
    <w:abstractNumId w:val="38"/>
  </w:num>
  <w:num w:numId="12">
    <w:abstractNumId w:val="35"/>
  </w:num>
  <w:num w:numId="13">
    <w:abstractNumId w:val="40"/>
  </w:num>
  <w:num w:numId="14">
    <w:abstractNumId w:val="43"/>
  </w:num>
  <w:num w:numId="15">
    <w:abstractNumId w:val="16"/>
  </w:num>
  <w:num w:numId="16">
    <w:abstractNumId w:val="15"/>
  </w:num>
  <w:num w:numId="17">
    <w:abstractNumId w:val="0"/>
  </w:num>
  <w:num w:numId="18">
    <w:abstractNumId w:val="13"/>
  </w:num>
  <w:num w:numId="19">
    <w:abstractNumId w:val="39"/>
  </w:num>
  <w:num w:numId="20">
    <w:abstractNumId w:val="26"/>
  </w:num>
  <w:num w:numId="21">
    <w:abstractNumId w:val="31"/>
  </w:num>
  <w:num w:numId="22">
    <w:abstractNumId w:val="20"/>
  </w:num>
  <w:num w:numId="23">
    <w:abstractNumId w:val="37"/>
  </w:num>
  <w:num w:numId="24">
    <w:abstractNumId w:val="8"/>
  </w:num>
  <w:num w:numId="25">
    <w:abstractNumId w:val="7"/>
  </w:num>
  <w:num w:numId="26">
    <w:abstractNumId w:val="5"/>
  </w:num>
  <w:num w:numId="27">
    <w:abstractNumId w:val="30"/>
  </w:num>
  <w:num w:numId="28">
    <w:abstractNumId w:val="10"/>
  </w:num>
  <w:num w:numId="29">
    <w:abstractNumId w:val="28"/>
  </w:num>
  <w:num w:numId="30">
    <w:abstractNumId w:val="27"/>
  </w:num>
  <w:num w:numId="31">
    <w:abstractNumId w:val="21"/>
  </w:num>
  <w:num w:numId="32">
    <w:abstractNumId w:val="12"/>
  </w:num>
  <w:num w:numId="33">
    <w:abstractNumId w:val="3"/>
  </w:num>
  <w:num w:numId="34">
    <w:abstractNumId w:val="29"/>
  </w:num>
  <w:num w:numId="35">
    <w:abstractNumId w:val="36"/>
  </w:num>
  <w:num w:numId="36">
    <w:abstractNumId w:val="18"/>
  </w:num>
  <w:num w:numId="37">
    <w:abstractNumId w:val="42"/>
  </w:num>
  <w:num w:numId="38">
    <w:abstractNumId w:val="33"/>
  </w:num>
  <w:num w:numId="39">
    <w:abstractNumId w:val="2"/>
  </w:num>
  <w:num w:numId="40">
    <w:abstractNumId w:val="9"/>
  </w:num>
  <w:num w:numId="41">
    <w:abstractNumId w:val="19"/>
  </w:num>
  <w:num w:numId="42">
    <w:abstractNumId w:val="4"/>
  </w:num>
  <w:num w:numId="43">
    <w:abstractNumId w:val="3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C4"/>
    <w:rsid w:val="000037D4"/>
    <w:rsid w:val="0001049D"/>
    <w:rsid w:val="0001561F"/>
    <w:rsid w:val="0002042F"/>
    <w:rsid w:val="00020979"/>
    <w:rsid w:val="00034010"/>
    <w:rsid w:val="00054317"/>
    <w:rsid w:val="00066503"/>
    <w:rsid w:val="00091961"/>
    <w:rsid w:val="000B6C09"/>
    <w:rsid w:val="000C026F"/>
    <w:rsid w:val="000F33DF"/>
    <w:rsid w:val="001023BC"/>
    <w:rsid w:val="0013289C"/>
    <w:rsid w:val="001432A4"/>
    <w:rsid w:val="00144DF9"/>
    <w:rsid w:val="001564A8"/>
    <w:rsid w:val="00157DF3"/>
    <w:rsid w:val="00167D26"/>
    <w:rsid w:val="001753BD"/>
    <w:rsid w:val="00194985"/>
    <w:rsid w:val="00195FE6"/>
    <w:rsid w:val="001B15C9"/>
    <w:rsid w:val="001B55A0"/>
    <w:rsid w:val="001E403E"/>
    <w:rsid w:val="001E717A"/>
    <w:rsid w:val="001F105D"/>
    <w:rsid w:val="00242C65"/>
    <w:rsid w:val="00250CC3"/>
    <w:rsid w:val="00253528"/>
    <w:rsid w:val="00287051"/>
    <w:rsid w:val="002960EF"/>
    <w:rsid w:val="002A2238"/>
    <w:rsid w:val="002B6130"/>
    <w:rsid w:val="003227E5"/>
    <w:rsid w:val="00325CF7"/>
    <w:rsid w:val="00331E11"/>
    <w:rsid w:val="00335531"/>
    <w:rsid w:val="003441EC"/>
    <w:rsid w:val="00347447"/>
    <w:rsid w:val="00381B36"/>
    <w:rsid w:val="00386592"/>
    <w:rsid w:val="003C17CA"/>
    <w:rsid w:val="003C460D"/>
    <w:rsid w:val="003E6F22"/>
    <w:rsid w:val="003F346A"/>
    <w:rsid w:val="00416803"/>
    <w:rsid w:val="00423DBA"/>
    <w:rsid w:val="00426A52"/>
    <w:rsid w:val="0043288E"/>
    <w:rsid w:val="0044015E"/>
    <w:rsid w:val="00446CB6"/>
    <w:rsid w:val="004858C4"/>
    <w:rsid w:val="0049512E"/>
    <w:rsid w:val="00507853"/>
    <w:rsid w:val="00507FCA"/>
    <w:rsid w:val="00523EC3"/>
    <w:rsid w:val="00531CEB"/>
    <w:rsid w:val="0057056C"/>
    <w:rsid w:val="005932F8"/>
    <w:rsid w:val="005B2905"/>
    <w:rsid w:val="005B49F1"/>
    <w:rsid w:val="005C01B1"/>
    <w:rsid w:val="005D6C47"/>
    <w:rsid w:val="005E333B"/>
    <w:rsid w:val="005F5178"/>
    <w:rsid w:val="00617CAE"/>
    <w:rsid w:val="00624A4B"/>
    <w:rsid w:val="006326B8"/>
    <w:rsid w:val="00662AA2"/>
    <w:rsid w:val="00671875"/>
    <w:rsid w:val="00683946"/>
    <w:rsid w:val="006A3532"/>
    <w:rsid w:val="006C7F32"/>
    <w:rsid w:val="00710E1D"/>
    <w:rsid w:val="00716AB0"/>
    <w:rsid w:val="00723535"/>
    <w:rsid w:val="00760233"/>
    <w:rsid w:val="00783E21"/>
    <w:rsid w:val="007E52C2"/>
    <w:rsid w:val="00815B54"/>
    <w:rsid w:val="00830F06"/>
    <w:rsid w:val="00834393"/>
    <w:rsid w:val="008424FA"/>
    <w:rsid w:val="00842F7F"/>
    <w:rsid w:val="00872B10"/>
    <w:rsid w:val="00875AA9"/>
    <w:rsid w:val="00875F03"/>
    <w:rsid w:val="00881F35"/>
    <w:rsid w:val="008900DD"/>
    <w:rsid w:val="00894305"/>
    <w:rsid w:val="00896E4A"/>
    <w:rsid w:val="008B248E"/>
    <w:rsid w:val="008C37EC"/>
    <w:rsid w:val="008D2049"/>
    <w:rsid w:val="008F5262"/>
    <w:rsid w:val="00903547"/>
    <w:rsid w:val="00913AD1"/>
    <w:rsid w:val="00931E07"/>
    <w:rsid w:val="00932E90"/>
    <w:rsid w:val="00945931"/>
    <w:rsid w:val="00947894"/>
    <w:rsid w:val="00960CD4"/>
    <w:rsid w:val="0097610A"/>
    <w:rsid w:val="0098394A"/>
    <w:rsid w:val="00984521"/>
    <w:rsid w:val="00986EE9"/>
    <w:rsid w:val="009A4E8E"/>
    <w:rsid w:val="009C5F52"/>
    <w:rsid w:val="009D40A9"/>
    <w:rsid w:val="009D55DA"/>
    <w:rsid w:val="009F4984"/>
    <w:rsid w:val="00A06D14"/>
    <w:rsid w:val="00A30CF8"/>
    <w:rsid w:val="00A557A1"/>
    <w:rsid w:val="00A56B66"/>
    <w:rsid w:val="00A603F5"/>
    <w:rsid w:val="00A80EE2"/>
    <w:rsid w:val="00A870ED"/>
    <w:rsid w:val="00A915A8"/>
    <w:rsid w:val="00A92B6E"/>
    <w:rsid w:val="00A94D49"/>
    <w:rsid w:val="00AA5B3A"/>
    <w:rsid w:val="00AA6C16"/>
    <w:rsid w:val="00AD0E89"/>
    <w:rsid w:val="00AD46B5"/>
    <w:rsid w:val="00AE6942"/>
    <w:rsid w:val="00AF1613"/>
    <w:rsid w:val="00AF7C19"/>
    <w:rsid w:val="00B00990"/>
    <w:rsid w:val="00B0483C"/>
    <w:rsid w:val="00B05B05"/>
    <w:rsid w:val="00B0668D"/>
    <w:rsid w:val="00B10342"/>
    <w:rsid w:val="00B170FD"/>
    <w:rsid w:val="00B36850"/>
    <w:rsid w:val="00B408E1"/>
    <w:rsid w:val="00B474F5"/>
    <w:rsid w:val="00B50CA8"/>
    <w:rsid w:val="00BA195C"/>
    <w:rsid w:val="00BC15FE"/>
    <w:rsid w:val="00BC5123"/>
    <w:rsid w:val="00BC5ADF"/>
    <w:rsid w:val="00BD6053"/>
    <w:rsid w:val="00BF0F71"/>
    <w:rsid w:val="00C2042B"/>
    <w:rsid w:val="00C3183E"/>
    <w:rsid w:val="00C561B3"/>
    <w:rsid w:val="00C665CF"/>
    <w:rsid w:val="00C75CD2"/>
    <w:rsid w:val="00C820F4"/>
    <w:rsid w:val="00C83EC0"/>
    <w:rsid w:val="00C976AB"/>
    <w:rsid w:val="00CD4AE2"/>
    <w:rsid w:val="00CD7640"/>
    <w:rsid w:val="00CE06E8"/>
    <w:rsid w:val="00D017C5"/>
    <w:rsid w:val="00D038E6"/>
    <w:rsid w:val="00D169B0"/>
    <w:rsid w:val="00D16FCA"/>
    <w:rsid w:val="00D171C4"/>
    <w:rsid w:val="00D3102C"/>
    <w:rsid w:val="00D33037"/>
    <w:rsid w:val="00D41F4D"/>
    <w:rsid w:val="00D67E7D"/>
    <w:rsid w:val="00D873DD"/>
    <w:rsid w:val="00D9588E"/>
    <w:rsid w:val="00DB1D34"/>
    <w:rsid w:val="00E16FD2"/>
    <w:rsid w:val="00E21511"/>
    <w:rsid w:val="00E304E6"/>
    <w:rsid w:val="00E647C4"/>
    <w:rsid w:val="00E67665"/>
    <w:rsid w:val="00E95B29"/>
    <w:rsid w:val="00E97CBA"/>
    <w:rsid w:val="00EB4A5D"/>
    <w:rsid w:val="00EC5CEF"/>
    <w:rsid w:val="00ED6426"/>
    <w:rsid w:val="00EE24EC"/>
    <w:rsid w:val="00EF4DA7"/>
    <w:rsid w:val="00F0059B"/>
    <w:rsid w:val="00F07227"/>
    <w:rsid w:val="00F43533"/>
    <w:rsid w:val="00F605FA"/>
    <w:rsid w:val="00F71A49"/>
    <w:rsid w:val="00F81C35"/>
    <w:rsid w:val="00F93E26"/>
    <w:rsid w:val="00FA42A7"/>
    <w:rsid w:val="00FB00B3"/>
    <w:rsid w:val="00FC4C25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60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  <w:style w:type="paragraph" w:styleId="Paragraphedeliste">
    <w:name w:val="List Paragraph"/>
    <w:basedOn w:val="Normal"/>
    <w:uiPriority w:val="34"/>
    <w:qFormat/>
    <w:rsid w:val="006839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289C"/>
    <w:rPr>
      <w:color w:val="0000FF" w:themeColor="hyperlink"/>
      <w:u w:val="single"/>
    </w:rPr>
  </w:style>
  <w:style w:type="paragraph" w:customStyle="1" w:styleId="Default">
    <w:name w:val="Default"/>
    <w:rsid w:val="00E21511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F435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3355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hyperlink" Target="https://fr.linkedin.com/in/erwin-charles-dufant-7503a6a3" TargetMode="Externa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viadeo.com/fr/profile/erwin.charles-dufant1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fr.linkedin.com/in/erwin-charles-dufant-7503a6a3" TargetMode="External"/><Relationship Id="rId20" Type="http://schemas.openxmlformats.org/officeDocument/2006/relationships/hyperlink" Target="http://www.viadeo.com/fr/profile/erwin.charles-dufant1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0.png"/><Relationship Id="rId32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hyperlink" Target="http://www.viadeo.com/fr/profile/erwin.charles-dufant1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0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A1452B-BA38-46B9-8725-64F199AF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horizontal).dotx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2016-07-21T09:30:00Z</dcterms:created>
  <dcterms:modified xsi:type="dcterms:W3CDTF">2016-12-15T21:21:00Z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